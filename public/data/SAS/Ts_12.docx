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9AB" w:rsidRPr="007607F3" w:rsidRDefault="00FA7439" w:rsidP="008F463A">
      <w:pPr>
        <w:pStyle w:val="3"/>
        <w:adjustRightInd w:val="0"/>
        <w:snapToGrid w:val="0"/>
        <w:spacing w:beforeLines="50" w:before="156" w:line="240" w:lineRule="auto"/>
        <w:ind w:firstLineChars="0" w:firstLine="0"/>
        <w:jc w:val="center"/>
        <w:rPr>
          <w:rFonts w:ascii="宋体" w:hAnsi="宋体"/>
          <w:b w:val="0"/>
          <w:sz w:val="52"/>
          <w:szCs w:val="52"/>
        </w:rPr>
      </w:pPr>
      <w:r w:rsidRPr="007607F3">
        <w:rPr>
          <w:rFonts w:ascii="Arial Black" w:hAnsi="Arial Black"/>
          <w:sz w:val="52"/>
          <w:szCs w:val="52"/>
        </w:rPr>
        <w:t>SAS</w:t>
      </w:r>
      <w:r w:rsidRPr="007607F3">
        <w:rPr>
          <w:rFonts w:hint="eastAsia"/>
          <w:sz w:val="52"/>
          <w:szCs w:val="52"/>
        </w:rPr>
        <w:t>需求表</w:t>
      </w:r>
    </w:p>
    <w:p w:rsidR="003655AA" w:rsidRPr="008F463A" w:rsidRDefault="003655AA" w:rsidP="007669C8">
      <w:pPr>
        <w:rPr>
          <w:rFonts w:ascii="微软雅黑" w:eastAsia="微软雅黑" w:hAnsi="微软雅黑"/>
          <w:sz w:val="28"/>
          <w:szCs w:val="28"/>
          <w:lang w:val="en-GB"/>
        </w:rPr>
      </w:pPr>
      <w:r w:rsidRPr="008F463A">
        <w:rPr>
          <w:rFonts w:ascii="微软雅黑" w:eastAsia="微软雅黑" w:hAnsi="微软雅黑" w:hint="eastAsia"/>
          <w:sz w:val="28"/>
          <w:szCs w:val="28"/>
          <w:lang w:val="en-GB"/>
        </w:rPr>
        <w:t>表</w:t>
      </w:r>
      <w:proofErr w:type="gramStart"/>
      <w:r w:rsidRPr="008F463A">
        <w:rPr>
          <w:rFonts w:ascii="微软雅黑" w:eastAsia="微软雅黑" w:hAnsi="微软雅黑" w:hint="eastAsia"/>
          <w:sz w:val="28"/>
          <w:szCs w:val="28"/>
          <w:lang w:val="en-GB"/>
        </w:rPr>
        <w:t>一</w:t>
      </w:r>
      <w:proofErr w:type="gramEnd"/>
      <w:r w:rsidRPr="008F463A">
        <w:rPr>
          <w:rFonts w:ascii="微软雅黑" w:eastAsia="微软雅黑" w:hAnsi="微软雅黑" w:hint="eastAsia"/>
          <w:sz w:val="28"/>
          <w:szCs w:val="28"/>
          <w:lang w:val="en-GB"/>
        </w:rPr>
        <w:t xml:space="preserve"> 基本信息表</w:t>
      </w:r>
    </w:p>
    <w:tbl>
      <w:tblPr>
        <w:tblpPr w:leftFromText="180" w:rightFromText="180" w:vertAnchor="text" w:horzAnchor="margin" w:tblpY="158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3"/>
        <w:gridCol w:w="1822"/>
        <w:gridCol w:w="1559"/>
        <w:gridCol w:w="1588"/>
        <w:gridCol w:w="1276"/>
        <w:gridCol w:w="2239"/>
      </w:tblGrid>
      <w:tr w:rsidR="00FA7439" w:rsidRPr="008A1186" w:rsidTr="00B20DA3">
        <w:trPr>
          <w:trHeight w:val="453"/>
        </w:trPr>
        <w:tc>
          <w:tcPr>
            <w:tcW w:w="1263" w:type="dxa"/>
            <w:vAlign w:val="center"/>
          </w:tcPr>
          <w:p w:rsidR="00FA7439" w:rsidRPr="00D96285" w:rsidRDefault="00FA7439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合同</w:t>
            </w:r>
            <w:r w:rsidR="00B20DA3"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  <w:t>编号</w:t>
            </w:r>
          </w:p>
        </w:tc>
        <w:tc>
          <w:tcPr>
            <w:tcW w:w="1822" w:type="dxa"/>
            <w:vAlign w:val="center"/>
          </w:tcPr>
          <w:p w:rsidR="00FA7439" w:rsidRPr="008A1186" w:rsidRDefault="00FA7439" w:rsidP="00FA7439">
            <w:pPr>
              <w:tabs>
                <w:tab w:val="left" w:pos="2745"/>
              </w:tabs>
              <w:snapToGrid w:val="0"/>
              <w:jc w:val="center"/>
              <w:rPr>
                <w:rFonts w:asciiTheme="minorEastAsia" w:eastAsiaTheme="minorEastAsia" w:hAnsiTheme="minorEastAsia"/>
                <w:szCs w:val="21"/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FA7439" w:rsidRPr="008A1186" w:rsidRDefault="00FA7439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Cs w:val="21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销售负责人</w:t>
            </w:r>
          </w:p>
        </w:tc>
        <w:tc>
          <w:tcPr>
            <w:tcW w:w="1588" w:type="dxa"/>
            <w:vAlign w:val="center"/>
          </w:tcPr>
          <w:p w:rsidR="00FA7439" w:rsidRPr="008A1186" w:rsidRDefault="00FA7439" w:rsidP="00FA7439">
            <w:pPr>
              <w:tabs>
                <w:tab w:val="left" w:pos="2745"/>
              </w:tabs>
              <w:snapToGrid w:val="0"/>
              <w:jc w:val="center"/>
              <w:rPr>
                <w:rFonts w:asciiTheme="minorEastAsia" w:eastAsiaTheme="minorEastAsia" w:hAnsiTheme="minorEastAsia"/>
                <w:szCs w:val="21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FA7439" w:rsidRPr="00D96285" w:rsidRDefault="00FA7439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客户姓名</w:t>
            </w:r>
          </w:p>
        </w:tc>
        <w:tc>
          <w:tcPr>
            <w:tcW w:w="2239" w:type="dxa"/>
            <w:vAlign w:val="center"/>
          </w:tcPr>
          <w:p w:rsidR="00FA7439" w:rsidRPr="008A1186" w:rsidRDefault="00FA7439" w:rsidP="00FA7439">
            <w:pPr>
              <w:tabs>
                <w:tab w:val="left" w:pos="2745"/>
              </w:tabs>
              <w:snapToGrid w:val="0"/>
              <w:jc w:val="center"/>
              <w:rPr>
                <w:rFonts w:asciiTheme="minorEastAsia" w:eastAsiaTheme="minorEastAsia" w:hAnsiTheme="minorEastAsia"/>
                <w:szCs w:val="21"/>
                <w:lang w:val="en-GB"/>
              </w:rPr>
            </w:pPr>
          </w:p>
        </w:tc>
      </w:tr>
      <w:tr w:rsidR="00FA7439" w:rsidRPr="008A1186" w:rsidTr="00B20DA3">
        <w:trPr>
          <w:trHeight w:val="445"/>
        </w:trPr>
        <w:tc>
          <w:tcPr>
            <w:tcW w:w="1263" w:type="dxa"/>
            <w:vAlign w:val="center"/>
          </w:tcPr>
          <w:p w:rsidR="00FA7439" w:rsidRPr="00D96285" w:rsidRDefault="00FA7439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客户单位</w:t>
            </w:r>
          </w:p>
        </w:tc>
        <w:tc>
          <w:tcPr>
            <w:tcW w:w="4969" w:type="dxa"/>
            <w:gridSpan w:val="3"/>
            <w:vAlign w:val="center"/>
          </w:tcPr>
          <w:p w:rsidR="00FA7439" w:rsidRPr="00D96285" w:rsidRDefault="00FA7439" w:rsidP="00D96285">
            <w:pPr>
              <w:tabs>
                <w:tab w:val="left" w:pos="2745"/>
              </w:tabs>
              <w:snapToGrid w:val="0"/>
              <w:spacing w:line="223" w:lineRule="auto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FA7439" w:rsidRPr="00D96285" w:rsidRDefault="00FA7439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联系电话</w:t>
            </w:r>
          </w:p>
        </w:tc>
        <w:tc>
          <w:tcPr>
            <w:tcW w:w="2239" w:type="dxa"/>
            <w:vAlign w:val="center"/>
          </w:tcPr>
          <w:p w:rsidR="00FA7439" w:rsidRPr="00D96285" w:rsidRDefault="00FA7439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FA7439" w:rsidRPr="008A1186" w:rsidTr="008237F7">
        <w:trPr>
          <w:trHeight w:val="437"/>
        </w:trPr>
        <w:tc>
          <w:tcPr>
            <w:tcW w:w="9747" w:type="dxa"/>
            <w:gridSpan w:val="6"/>
            <w:vAlign w:val="center"/>
          </w:tcPr>
          <w:p w:rsidR="00FA7439" w:rsidRPr="00D96285" w:rsidRDefault="00FA7439" w:rsidP="00D96285">
            <w:pPr>
              <w:tabs>
                <w:tab w:val="left" w:pos="2745"/>
              </w:tabs>
              <w:snapToGrid w:val="0"/>
              <w:spacing w:line="223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 xml:space="preserve">联系人邮箱：(只需一个) </w:t>
            </w:r>
          </w:p>
        </w:tc>
      </w:tr>
    </w:tbl>
    <w:p w:rsidR="00FA7439" w:rsidRDefault="00FA7439" w:rsidP="007669C8">
      <w:pPr>
        <w:rPr>
          <w:rFonts w:ascii="黑体" w:eastAsia="黑体" w:hAnsi="黑体"/>
          <w:sz w:val="24"/>
          <w:szCs w:val="21"/>
          <w:lang w:val="en-GB"/>
        </w:rPr>
      </w:pPr>
    </w:p>
    <w:p w:rsidR="00FA7439" w:rsidRPr="008A1186" w:rsidRDefault="00FA7439" w:rsidP="004B3C8C">
      <w:pPr>
        <w:rPr>
          <w:rFonts w:ascii="微软雅黑" w:eastAsia="微软雅黑" w:hAnsi="微软雅黑"/>
          <w:sz w:val="28"/>
          <w:szCs w:val="28"/>
          <w:lang w:val="en-GB"/>
        </w:rPr>
      </w:pPr>
      <w:r w:rsidRPr="008A1186">
        <w:rPr>
          <w:rFonts w:ascii="微软雅黑" w:eastAsia="微软雅黑" w:hAnsi="微软雅黑" w:hint="eastAsia"/>
          <w:sz w:val="28"/>
          <w:szCs w:val="28"/>
          <w:lang w:val="en-GB"/>
        </w:rPr>
        <w:t>表二 数据信息表</w:t>
      </w:r>
    </w:p>
    <w:p w:rsidR="00FA7439" w:rsidRPr="00C21224" w:rsidRDefault="00FA7439" w:rsidP="00D96285">
      <w:pPr>
        <w:tabs>
          <w:tab w:val="left" w:pos="2745"/>
        </w:tabs>
        <w:snapToGrid w:val="0"/>
        <w:spacing w:line="223" w:lineRule="auto"/>
        <w:jc w:val="left"/>
        <w:rPr>
          <w:rFonts w:asciiTheme="minorHAnsi" w:eastAsiaTheme="minorEastAsia" w:hAnsiTheme="minorHAnsi"/>
          <w:sz w:val="24"/>
          <w:szCs w:val="24"/>
          <w:lang w:val="en-GB"/>
        </w:rPr>
      </w:pPr>
      <w:r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芯片类型请填写</w:t>
      </w:r>
      <w:r w:rsidR="00B064AD" w:rsidRPr="00C21224">
        <w:rPr>
          <w:rFonts w:asciiTheme="minorHAnsi" w:eastAsiaTheme="minorEastAsia" w:hAnsiTheme="minorHAnsi"/>
          <w:sz w:val="24"/>
          <w:szCs w:val="24"/>
          <w:lang w:val="en-GB"/>
        </w:rPr>
        <w:t>：</w:t>
      </w:r>
      <w:proofErr w:type="spellStart"/>
      <w:r w:rsidR="00B064AD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A</w:t>
      </w:r>
      <w:r w:rsidR="00B064AD" w:rsidRPr="00C21224">
        <w:rPr>
          <w:rFonts w:asciiTheme="minorHAnsi" w:eastAsiaTheme="minorEastAsia" w:hAnsiTheme="minorHAnsi"/>
          <w:sz w:val="24"/>
          <w:szCs w:val="24"/>
          <w:lang w:val="en-GB"/>
        </w:rPr>
        <w:t>ffmertix</w:t>
      </w:r>
      <w:proofErr w:type="spellEnd"/>
      <w:r w:rsidR="00B064AD" w:rsidRPr="00C21224">
        <w:rPr>
          <w:rFonts w:asciiTheme="minorHAnsi" w:eastAsiaTheme="minorEastAsia" w:hAnsiTheme="minorHAnsi"/>
          <w:sz w:val="24"/>
          <w:szCs w:val="24"/>
          <w:lang w:val="en-GB"/>
        </w:rPr>
        <w:t>/</w:t>
      </w:r>
      <w:proofErr w:type="spellStart"/>
      <w:r w:rsidR="00B064AD" w:rsidRPr="00C21224">
        <w:rPr>
          <w:rFonts w:asciiTheme="minorHAnsi" w:eastAsiaTheme="minorEastAsia" w:hAnsiTheme="minorHAnsi"/>
          <w:sz w:val="24"/>
          <w:szCs w:val="24"/>
          <w:lang w:val="en-GB"/>
        </w:rPr>
        <w:t>Aglient</w:t>
      </w:r>
      <w:proofErr w:type="spellEnd"/>
      <w:r w:rsidR="00B064AD" w:rsidRPr="00C21224">
        <w:rPr>
          <w:rFonts w:asciiTheme="minorHAnsi" w:eastAsiaTheme="minorEastAsia" w:hAnsiTheme="minorHAnsi"/>
          <w:sz w:val="24"/>
          <w:szCs w:val="24"/>
          <w:lang w:val="en-GB"/>
        </w:rPr>
        <w:t>/</w:t>
      </w:r>
      <w:r w:rsidR="00B064AD" w:rsidRPr="00C21224">
        <w:rPr>
          <w:rFonts w:asciiTheme="minorHAnsi" w:eastAsiaTheme="minorEastAsia" w:hAnsiTheme="minorHAnsi"/>
          <w:sz w:val="24"/>
          <w:szCs w:val="24"/>
          <w:lang w:val="en-GB"/>
        </w:rPr>
        <w:t>其他，</w:t>
      </w:r>
      <w:r w:rsidR="00C21224" w:rsidRPr="00C21224">
        <w:rPr>
          <w:rFonts w:asciiTheme="minorHAnsi" w:eastAsiaTheme="minorEastAsia" w:hAnsiTheme="minorHAnsi"/>
          <w:sz w:val="24"/>
          <w:szCs w:val="24"/>
          <w:lang w:val="en-GB"/>
        </w:rPr>
        <w:t>标记方式请填写：</w:t>
      </w:r>
      <w:proofErr w:type="gramStart"/>
      <w:r w:rsidR="00C21224" w:rsidRPr="00C21224">
        <w:rPr>
          <w:rFonts w:asciiTheme="minorHAnsi" w:eastAsiaTheme="minorEastAsia" w:hAnsiTheme="minorHAnsi"/>
          <w:sz w:val="24"/>
          <w:szCs w:val="24"/>
          <w:lang w:val="en-GB"/>
        </w:rPr>
        <w:t>单</w:t>
      </w:r>
      <w:r w:rsidR="00367C56">
        <w:rPr>
          <w:rFonts w:asciiTheme="minorHAnsi" w:eastAsiaTheme="minorEastAsia" w:hAnsiTheme="minorHAnsi"/>
          <w:sz w:val="24"/>
          <w:szCs w:val="24"/>
          <w:lang w:val="en-GB"/>
        </w:rPr>
        <w:t>标</w:t>
      </w:r>
      <w:proofErr w:type="gramEnd"/>
      <w:r w:rsidR="00C21224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/</w:t>
      </w:r>
      <w:r w:rsidR="00C21224" w:rsidRPr="00C21224">
        <w:rPr>
          <w:rFonts w:asciiTheme="minorHAnsi" w:eastAsiaTheme="minorEastAsia" w:hAnsiTheme="minorHAnsi"/>
          <w:sz w:val="24"/>
          <w:szCs w:val="24"/>
          <w:lang w:val="en-GB"/>
        </w:rPr>
        <w:t>双标。</w:t>
      </w:r>
    </w:p>
    <w:p w:rsidR="00FA7439" w:rsidRPr="00C21224" w:rsidRDefault="00FA7439" w:rsidP="00D96285">
      <w:pPr>
        <w:tabs>
          <w:tab w:val="left" w:pos="2745"/>
        </w:tabs>
        <w:snapToGrid w:val="0"/>
        <w:spacing w:line="223" w:lineRule="auto"/>
        <w:jc w:val="left"/>
        <w:rPr>
          <w:rFonts w:asciiTheme="minorHAnsi" w:eastAsiaTheme="minorEastAsia" w:hAnsiTheme="minorHAnsi"/>
          <w:sz w:val="24"/>
          <w:szCs w:val="24"/>
          <w:lang w:val="en-GB"/>
        </w:rPr>
      </w:pPr>
      <w:r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每行填写一个文件名，如果您需要上传的数据文件较多，请自行添加行数。</w:t>
      </w:r>
    </w:p>
    <w:p w:rsidR="00FA7439" w:rsidRPr="00C21224" w:rsidRDefault="00C21224" w:rsidP="00D96285">
      <w:pPr>
        <w:tabs>
          <w:tab w:val="left" w:pos="2745"/>
        </w:tabs>
        <w:snapToGrid w:val="0"/>
        <w:spacing w:line="223" w:lineRule="auto"/>
        <w:jc w:val="left"/>
        <w:rPr>
          <w:rFonts w:asciiTheme="minorHAnsi" w:eastAsiaTheme="minorEastAsia" w:hAnsiTheme="minorHAnsi"/>
          <w:sz w:val="24"/>
          <w:szCs w:val="24"/>
          <w:lang w:val="en-GB"/>
        </w:rPr>
      </w:pPr>
      <w:r w:rsidRPr="00C21224">
        <w:rPr>
          <w:rFonts w:asciiTheme="minorEastAsia" w:eastAsiaTheme="minorEastAsia" w:hAnsiTheme="minorEastAsia"/>
          <w:sz w:val="24"/>
          <w:szCs w:val="24"/>
          <w:lang w:val="en-GB"/>
        </w:rPr>
        <w:t>“</w:t>
      </w:r>
      <w:r w:rsidR="00226AE9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上传的数据</w:t>
      </w:r>
      <w:r w:rsidR="00E30217" w:rsidRPr="00C21224">
        <w:rPr>
          <w:rFonts w:asciiTheme="minorEastAsia" w:eastAsiaTheme="minorEastAsia" w:hAnsiTheme="minorEastAsia"/>
          <w:sz w:val="24"/>
          <w:szCs w:val="24"/>
          <w:lang w:val="en-GB"/>
        </w:rPr>
        <w:t>”</w:t>
      </w:r>
      <w:r w:rsidR="00226AE9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指标准化以后的数据</w:t>
      </w:r>
      <w:r w:rsidR="003D74D3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，通常为报告光盘中</w:t>
      </w:r>
      <w:r w:rsidR="008A1186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的</w:t>
      </w:r>
      <w:r w:rsidR="00D0614D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数据总表或差异基因表</w:t>
      </w:r>
      <w:r w:rsidR="00226AE9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，通常为</w:t>
      </w:r>
      <w:r w:rsidR="00226AE9" w:rsidRPr="00C21224">
        <w:rPr>
          <w:rFonts w:asciiTheme="minorHAnsi" w:eastAsiaTheme="minorEastAsia" w:hAnsiTheme="minorHAnsi"/>
          <w:sz w:val="24"/>
          <w:szCs w:val="24"/>
          <w:highlight w:val="yellow"/>
          <w:lang w:val="en-GB"/>
        </w:rPr>
        <w:t>.txt</w:t>
      </w:r>
      <w:r w:rsidR="00D0614D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文件，</w:t>
      </w:r>
      <w:r w:rsidR="003D74D3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也可以是您自行筛选的基因数据表</w:t>
      </w:r>
      <w:r w:rsidR="008A1186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，</w:t>
      </w:r>
      <w:r w:rsidR="008A1186" w:rsidRPr="00C21224">
        <w:rPr>
          <w:rFonts w:asciiTheme="minorHAnsi" w:eastAsiaTheme="minorEastAsia" w:hAnsiTheme="minorHAnsi"/>
          <w:sz w:val="24"/>
          <w:szCs w:val="24"/>
          <w:lang w:val="en-GB"/>
        </w:rPr>
        <w:t>请保存为</w:t>
      </w:r>
      <w:r w:rsidR="008A1186" w:rsidRPr="00C21224">
        <w:rPr>
          <w:rFonts w:asciiTheme="minorHAnsi" w:eastAsiaTheme="minorEastAsia" w:hAnsiTheme="minorHAnsi"/>
          <w:sz w:val="24"/>
          <w:szCs w:val="24"/>
          <w:highlight w:val="yellow"/>
          <w:lang w:val="en-GB"/>
        </w:rPr>
        <w:t>文本文档</w:t>
      </w:r>
      <w:r w:rsidR="008A1186" w:rsidRPr="00C21224">
        <w:rPr>
          <w:rFonts w:asciiTheme="minorHAnsi" w:eastAsiaTheme="minorEastAsia" w:hAnsiTheme="minorHAnsi"/>
          <w:sz w:val="24"/>
          <w:szCs w:val="24"/>
          <w:lang w:val="en-GB"/>
        </w:rPr>
        <w:t>格式</w:t>
      </w:r>
      <w:r w:rsidR="003D74D3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（请将这类数据作为附件随需求表一同发送）</w:t>
      </w:r>
      <w:r w:rsidR="00FA7439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。</w:t>
      </w:r>
    </w:p>
    <w:tbl>
      <w:tblPr>
        <w:tblpPr w:leftFromText="180" w:rightFromText="180" w:vertAnchor="page" w:horzAnchor="margin" w:tblpY="6861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1131"/>
        <w:gridCol w:w="1071"/>
        <w:gridCol w:w="1326"/>
        <w:gridCol w:w="880"/>
        <w:gridCol w:w="1231"/>
        <w:gridCol w:w="1071"/>
        <w:gridCol w:w="1795"/>
        <w:gridCol w:w="701"/>
      </w:tblGrid>
      <w:tr w:rsidR="00D96285" w:rsidRPr="00D96285" w:rsidTr="00D96285">
        <w:trPr>
          <w:trHeight w:val="468"/>
        </w:trPr>
        <w:tc>
          <w:tcPr>
            <w:tcW w:w="1693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芯片类型</w:t>
            </w:r>
          </w:p>
        </w:tc>
        <w:tc>
          <w:tcPr>
            <w:tcW w:w="1071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326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标记方式</w:t>
            </w:r>
          </w:p>
        </w:tc>
        <w:tc>
          <w:tcPr>
            <w:tcW w:w="880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231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实验物种</w:t>
            </w:r>
          </w:p>
        </w:tc>
        <w:tc>
          <w:tcPr>
            <w:tcW w:w="1071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1795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杂交芯片数量</w:t>
            </w:r>
          </w:p>
        </w:tc>
        <w:tc>
          <w:tcPr>
            <w:tcW w:w="701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需要上传的数据（请填写文件名）</w:t>
            </w: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备注</w:t>
            </w: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1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2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3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4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5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6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7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8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9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 w:rsidRPr="00D96285"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10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11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  <w:tr w:rsidR="00D96285" w:rsidRPr="00D96285" w:rsidTr="00D96285">
        <w:trPr>
          <w:trHeight w:val="468"/>
        </w:trPr>
        <w:tc>
          <w:tcPr>
            <w:tcW w:w="562" w:type="dxa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en-GB"/>
              </w:rPr>
              <w:t>12</w:t>
            </w:r>
          </w:p>
        </w:tc>
        <w:tc>
          <w:tcPr>
            <w:tcW w:w="6710" w:type="dxa"/>
            <w:gridSpan w:val="6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  <w:tc>
          <w:tcPr>
            <w:tcW w:w="2496" w:type="dxa"/>
            <w:gridSpan w:val="2"/>
            <w:vAlign w:val="center"/>
          </w:tcPr>
          <w:p w:rsidR="00D96285" w:rsidRPr="00D96285" w:rsidRDefault="00D96285" w:rsidP="00D96285">
            <w:pPr>
              <w:tabs>
                <w:tab w:val="left" w:pos="2745"/>
              </w:tabs>
              <w:snapToGrid w:val="0"/>
              <w:spacing w:line="223" w:lineRule="auto"/>
              <w:ind w:firstLineChars="200" w:firstLine="480"/>
              <w:jc w:val="left"/>
              <w:rPr>
                <w:rFonts w:asciiTheme="minorEastAsia" w:eastAsiaTheme="minorEastAsia" w:hAnsiTheme="minorEastAsia"/>
                <w:sz w:val="24"/>
                <w:szCs w:val="24"/>
                <w:lang w:val="en-GB"/>
              </w:rPr>
            </w:pPr>
          </w:p>
        </w:tc>
      </w:tr>
    </w:tbl>
    <w:p w:rsidR="003D74D3" w:rsidRPr="00C21224" w:rsidRDefault="003D74D3" w:rsidP="008A1186">
      <w:pPr>
        <w:widowControl/>
        <w:snapToGrid w:val="0"/>
        <w:spacing w:beforeLines="10" w:before="31"/>
        <w:jc w:val="left"/>
        <w:rPr>
          <w:rFonts w:asciiTheme="minorHAnsi" w:hAnsiTheme="minorHAnsi"/>
          <w:sz w:val="24"/>
          <w:szCs w:val="21"/>
          <w:lang w:val="en-GB"/>
        </w:rPr>
      </w:pPr>
      <w:bookmarkStart w:id="0" w:name="_GoBack"/>
      <w:bookmarkEnd w:id="0"/>
    </w:p>
    <w:p w:rsidR="00251F40" w:rsidRPr="00367C56" w:rsidRDefault="00251F40" w:rsidP="00D96285">
      <w:pPr>
        <w:tabs>
          <w:tab w:val="left" w:pos="2745"/>
        </w:tabs>
        <w:snapToGrid w:val="0"/>
        <w:spacing w:line="223" w:lineRule="auto"/>
        <w:ind w:firstLineChars="200" w:firstLine="480"/>
        <w:jc w:val="left"/>
        <w:rPr>
          <w:rFonts w:asciiTheme="minorHAnsi" w:eastAsiaTheme="minorEastAsia" w:hAnsiTheme="minorHAnsi" w:cstheme="minorHAnsi"/>
          <w:sz w:val="24"/>
          <w:szCs w:val="24"/>
          <w:lang w:val="en-GB"/>
        </w:rPr>
      </w:pPr>
      <w:r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开通账户后，</w:t>
      </w:r>
      <w:r w:rsidR="009E541B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请</w:t>
      </w:r>
      <w:r w:rsidR="00DB3274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登录伯豪</w:t>
      </w:r>
      <w:r w:rsidR="009E541B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公司网站主页</w:t>
      </w:r>
      <w:r w:rsidR="00E30217" w:rsidRPr="00367C56">
        <w:rPr>
          <w:rFonts w:asciiTheme="minorEastAsia" w:eastAsiaTheme="minorEastAsia" w:hAnsiTheme="minorEastAsia" w:cstheme="minorHAnsi"/>
          <w:sz w:val="24"/>
          <w:szCs w:val="24"/>
          <w:lang w:val="en-GB"/>
        </w:rPr>
        <w:t>:</w:t>
      </w:r>
      <w:r w:rsidR="008A1186" w:rsidRPr="00367C56">
        <w:rPr>
          <w:rFonts w:asciiTheme="minorHAnsi" w:eastAsiaTheme="minorEastAsia" w:hAnsiTheme="minorHAnsi" w:cstheme="minorHAnsi"/>
          <w:sz w:val="24"/>
          <w:szCs w:val="24"/>
          <w:highlight w:val="yellow"/>
          <w:lang w:val="en-GB"/>
        </w:rPr>
        <w:t>http://www.shanghaibiotech.com</w:t>
      </w:r>
      <w:r w:rsidR="009E541B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，</w:t>
      </w:r>
      <w:r w:rsidR="00DB3274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找到</w:t>
      </w:r>
      <w:r w:rsidR="00E30217" w:rsidRPr="00C21224">
        <w:rPr>
          <w:rFonts w:asciiTheme="minorEastAsia" w:eastAsiaTheme="minorEastAsia" w:hAnsiTheme="minorEastAsia"/>
          <w:sz w:val="24"/>
          <w:szCs w:val="24"/>
          <w:lang w:val="en-GB"/>
        </w:rPr>
        <w:t>“</w:t>
      </w:r>
      <w:r w:rsidR="008A1186" w:rsidRPr="00367C56">
        <w:rPr>
          <w:rFonts w:asciiTheme="minorHAnsi" w:eastAsiaTheme="minorEastAsia" w:hAnsiTheme="minorHAnsi" w:hint="eastAsia"/>
          <w:sz w:val="24"/>
          <w:szCs w:val="24"/>
          <w:highlight w:val="yellow"/>
          <w:lang w:val="en-GB"/>
        </w:rPr>
        <w:t>客户服务</w:t>
      </w:r>
      <w:r w:rsidR="008A1186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”</w:t>
      </w:r>
      <w:r w:rsidR="00DB3274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标示</w:t>
      </w:r>
      <w:r w:rsidR="008A1186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点击</w:t>
      </w:r>
      <w:r w:rsidR="00E30217" w:rsidRPr="00C21224">
        <w:rPr>
          <w:rFonts w:asciiTheme="minorEastAsia" w:eastAsiaTheme="minorEastAsia" w:hAnsiTheme="minorEastAsia"/>
          <w:sz w:val="24"/>
          <w:szCs w:val="24"/>
          <w:lang w:val="en-GB"/>
        </w:rPr>
        <w:t>“</w:t>
      </w:r>
      <w:r w:rsidR="008A1186" w:rsidRPr="00367C56">
        <w:rPr>
          <w:rFonts w:asciiTheme="minorHAnsi" w:eastAsiaTheme="minorEastAsia" w:hAnsiTheme="minorHAnsi" w:cstheme="minorHAnsi"/>
          <w:sz w:val="24"/>
          <w:szCs w:val="24"/>
          <w:highlight w:val="yellow"/>
          <w:lang w:val="en-GB"/>
        </w:rPr>
        <w:t>SBC</w:t>
      </w:r>
      <w:r w:rsidR="008A1186" w:rsidRPr="00367C56">
        <w:rPr>
          <w:rFonts w:asciiTheme="minorHAnsi" w:eastAsiaTheme="minorEastAsia" w:hAnsiTheme="minorHAnsi" w:hint="eastAsia"/>
          <w:sz w:val="24"/>
          <w:szCs w:val="24"/>
          <w:highlight w:val="yellow"/>
          <w:lang w:val="en-GB"/>
        </w:rPr>
        <w:t>生物芯片</w:t>
      </w:r>
      <w:r w:rsidR="008A1186" w:rsidRPr="00367C56">
        <w:rPr>
          <w:rFonts w:asciiTheme="minorHAnsi" w:eastAsiaTheme="minorEastAsia" w:hAnsiTheme="minorHAnsi"/>
          <w:sz w:val="24"/>
          <w:szCs w:val="24"/>
          <w:highlight w:val="yellow"/>
          <w:lang w:val="en-GB"/>
        </w:rPr>
        <w:t>分析系统</w:t>
      </w:r>
      <w:r w:rsidR="00C21224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”</w:t>
      </w:r>
      <w:r w:rsidR="00DB3274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进入</w:t>
      </w:r>
      <w:r w:rsidR="008A1186" w:rsidRPr="00C21224">
        <w:rPr>
          <w:rFonts w:asciiTheme="minorHAnsi" w:eastAsiaTheme="minorEastAsia" w:hAnsiTheme="minorHAnsi"/>
          <w:sz w:val="24"/>
          <w:szCs w:val="24"/>
          <w:lang w:val="en-GB"/>
        </w:rPr>
        <w:t>SAS</w:t>
      </w:r>
      <w:r w:rsidR="008A1186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系统</w:t>
      </w:r>
      <w:r w:rsidR="00DB3274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登录</w:t>
      </w:r>
      <w:r w:rsidR="00DB3274" w:rsidRPr="00C21224">
        <w:rPr>
          <w:rFonts w:asciiTheme="minorHAnsi" w:eastAsiaTheme="minorEastAsia" w:hAnsiTheme="minorHAnsi"/>
          <w:sz w:val="24"/>
          <w:szCs w:val="24"/>
          <w:lang w:val="en-GB"/>
        </w:rPr>
        <w:t>界面，输入</w:t>
      </w:r>
      <w:r w:rsidR="00DB3274" w:rsidRPr="00367C56">
        <w:rPr>
          <w:rFonts w:asciiTheme="minorHAnsi" w:eastAsiaTheme="minorEastAsia" w:hAnsiTheme="minorHAnsi"/>
          <w:sz w:val="24"/>
          <w:szCs w:val="24"/>
          <w:highlight w:val="yellow"/>
          <w:lang w:val="en-GB"/>
        </w:rPr>
        <w:t>正确</w:t>
      </w:r>
      <w:r w:rsidR="009E541B" w:rsidRPr="00367C56">
        <w:rPr>
          <w:rFonts w:asciiTheme="minorHAnsi" w:eastAsiaTheme="minorEastAsia" w:hAnsiTheme="minorHAnsi" w:hint="eastAsia"/>
          <w:sz w:val="24"/>
          <w:szCs w:val="24"/>
          <w:highlight w:val="yellow"/>
          <w:lang w:val="en-GB"/>
        </w:rPr>
        <w:t>账号</w:t>
      </w:r>
      <w:r w:rsidR="008A1186" w:rsidRPr="00367C56">
        <w:rPr>
          <w:rFonts w:asciiTheme="minorHAnsi" w:eastAsiaTheme="minorEastAsia" w:hAnsiTheme="minorHAnsi" w:hint="eastAsia"/>
          <w:sz w:val="24"/>
          <w:szCs w:val="24"/>
          <w:highlight w:val="yellow"/>
          <w:lang w:val="en-GB"/>
        </w:rPr>
        <w:t>和</w:t>
      </w:r>
      <w:r w:rsidR="008A1186" w:rsidRPr="00367C56">
        <w:rPr>
          <w:rFonts w:asciiTheme="minorHAnsi" w:eastAsiaTheme="minorEastAsia" w:hAnsiTheme="minorHAnsi"/>
          <w:sz w:val="24"/>
          <w:szCs w:val="24"/>
          <w:highlight w:val="yellow"/>
          <w:lang w:val="en-GB"/>
        </w:rPr>
        <w:t>密码</w:t>
      </w:r>
      <w:r w:rsidR="009E541B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，</w:t>
      </w:r>
      <w:r w:rsidR="00973D7B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进入</w:t>
      </w:r>
      <w:r w:rsidR="00973D7B" w:rsidRPr="00C21224">
        <w:rPr>
          <w:rFonts w:asciiTheme="minorHAnsi" w:eastAsiaTheme="minorEastAsia" w:hAnsiTheme="minorHAnsi"/>
          <w:sz w:val="24"/>
          <w:szCs w:val="24"/>
          <w:lang w:val="en-GB"/>
        </w:rPr>
        <w:t>到您的账户，</w:t>
      </w:r>
      <w:r w:rsidR="00973D7B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在系统</w:t>
      </w:r>
      <w:r w:rsidR="009E541B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首页</w:t>
      </w:r>
      <w:r w:rsidR="00E30217" w:rsidRPr="00C21224">
        <w:rPr>
          <w:rFonts w:asciiTheme="minorEastAsia" w:eastAsiaTheme="minorEastAsia" w:hAnsiTheme="minorEastAsia"/>
          <w:sz w:val="24"/>
          <w:szCs w:val="24"/>
          <w:lang w:val="en-GB"/>
        </w:rPr>
        <w:t>“</w:t>
      </w:r>
      <w:r w:rsidR="00973D7B" w:rsidRPr="00367C56">
        <w:rPr>
          <w:rFonts w:asciiTheme="minorHAnsi" w:eastAsiaTheme="minorEastAsia" w:hAnsiTheme="minorHAnsi" w:hint="eastAsia"/>
          <w:sz w:val="24"/>
          <w:szCs w:val="24"/>
          <w:highlight w:val="yellow"/>
          <w:lang w:val="en-GB"/>
        </w:rPr>
        <w:t>通知公告</w:t>
      </w:r>
      <w:r w:rsidR="00973D7B" w:rsidRPr="00367C56">
        <w:rPr>
          <w:rFonts w:asciiTheme="minorEastAsia" w:eastAsiaTheme="minorEastAsia" w:hAnsiTheme="minorEastAsia"/>
          <w:sz w:val="24"/>
          <w:szCs w:val="24"/>
          <w:lang w:val="en-GB"/>
        </w:rPr>
        <w:t>”</w:t>
      </w:r>
      <w:r w:rsidR="00DB3274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中</w:t>
      </w:r>
      <w:r w:rsidR="009E541B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有“</w:t>
      </w:r>
      <w:r w:rsidR="00973D7B" w:rsidRPr="00367C56">
        <w:rPr>
          <w:rFonts w:asciiTheme="minorHAnsi" w:eastAsiaTheme="minorEastAsia" w:hAnsiTheme="minorHAnsi" w:cstheme="minorHAnsi" w:hint="eastAsia"/>
          <w:sz w:val="24"/>
          <w:szCs w:val="24"/>
          <w:u w:val="single"/>
          <w:lang w:val="en-GB"/>
        </w:rPr>
        <w:t>SBC Analysis System</w:t>
      </w:r>
      <w:r w:rsidR="00973D7B" w:rsidRPr="00367C56">
        <w:rPr>
          <w:rFonts w:asciiTheme="minorHAnsi" w:eastAsiaTheme="minorEastAsia" w:hAnsiTheme="minorHAnsi" w:hint="eastAsia"/>
          <w:sz w:val="24"/>
          <w:szCs w:val="24"/>
          <w:u w:val="single"/>
          <w:lang w:val="en-GB"/>
        </w:rPr>
        <w:t>培训视频教程</w:t>
      </w:r>
      <w:r w:rsidR="00973D7B" w:rsidRPr="00367C56">
        <w:rPr>
          <w:rFonts w:asciiTheme="minorHAnsi" w:eastAsiaTheme="minorEastAsia" w:hAnsiTheme="minorHAnsi" w:hint="eastAsia"/>
          <w:sz w:val="24"/>
          <w:szCs w:val="24"/>
          <w:u w:val="single"/>
          <w:lang w:val="en-GB"/>
        </w:rPr>
        <w:t>.mp4</w:t>
      </w:r>
      <w:r w:rsidR="009E541B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”，您可以下载</w:t>
      </w:r>
      <w:r w:rsidR="008A1186" w:rsidRPr="00C21224">
        <w:rPr>
          <w:rFonts w:asciiTheme="minorHAnsi" w:eastAsiaTheme="minorEastAsia" w:hAnsiTheme="minorHAnsi"/>
          <w:sz w:val="24"/>
          <w:szCs w:val="24"/>
          <w:lang w:val="en-GB"/>
        </w:rPr>
        <w:t>SAS</w:t>
      </w:r>
      <w:r w:rsidR="00367C56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教程</w:t>
      </w:r>
      <w:r w:rsidR="00973D7B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视频，</w:t>
      </w:r>
      <w:r w:rsidR="00973D7B" w:rsidRPr="00C21224">
        <w:rPr>
          <w:rFonts w:asciiTheme="minorHAnsi" w:eastAsiaTheme="minorEastAsia" w:hAnsiTheme="minorHAnsi"/>
          <w:sz w:val="24"/>
          <w:szCs w:val="24"/>
          <w:lang w:val="en-GB"/>
        </w:rPr>
        <w:t>用播放软件进行学习</w:t>
      </w:r>
      <w:r w:rsidR="00DB3274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SAS</w:t>
      </w:r>
      <w:r w:rsidR="00DB3274" w:rsidRPr="00C21224">
        <w:rPr>
          <w:rFonts w:asciiTheme="minorHAnsi" w:eastAsiaTheme="minorEastAsia" w:hAnsiTheme="minorHAnsi" w:hint="eastAsia"/>
          <w:sz w:val="24"/>
          <w:szCs w:val="24"/>
          <w:lang w:val="en-GB"/>
        </w:rPr>
        <w:t>系统操作</w:t>
      </w:r>
      <w:r w:rsidR="00E30217" w:rsidRPr="00367C56">
        <w:rPr>
          <w:rFonts w:asciiTheme="minorEastAsia" w:eastAsiaTheme="minorEastAsia" w:hAnsiTheme="minorEastAsia" w:hint="eastAsia"/>
          <w:sz w:val="24"/>
          <w:szCs w:val="24"/>
          <w:lang w:val="en-GB"/>
        </w:rPr>
        <w:t>(</w:t>
      </w:r>
      <w:r w:rsidR="00367C56">
        <w:rPr>
          <w:rFonts w:asciiTheme="minorEastAsia" w:eastAsiaTheme="minorEastAsia" w:hAnsiTheme="minorEastAsia"/>
          <w:sz w:val="24"/>
          <w:szCs w:val="24"/>
          <w:lang w:val="en-GB"/>
        </w:rPr>
        <w:t>包括对您的实验数据进行各类计算分析和注释分析</w:t>
      </w:r>
      <w:r w:rsidR="00367C56">
        <w:rPr>
          <w:rFonts w:asciiTheme="minorEastAsia" w:eastAsiaTheme="minorEastAsia" w:hAnsiTheme="minorEastAsia" w:hint="eastAsia"/>
          <w:sz w:val="24"/>
          <w:szCs w:val="24"/>
          <w:lang w:val="en-GB"/>
        </w:rPr>
        <w:t>)</w:t>
      </w:r>
      <w:r w:rsidR="00367C56">
        <w:rPr>
          <w:rFonts w:asciiTheme="minorEastAsia" w:eastAsiaTheme="minorEastAsia" w:hAnsiTheme="minorEastAsia"/>
          <w:sz w:val="24"/>
          <w:szCs w:val="24"/>
          <w:lang w:val="en-GB"/>
        </w:rPr>
        <w:t>。如果有任何问题，请拨打技术支持热线：</w:t>
      </w:r>
      <w:r w:rsidR="00E30217" w:rsidRPr="00367C56">
        <w:rPr>
          <w:rFonts w:asciiTheme="minorHAnsi" w:eastAsiaTheme="minorEastAsia" w:hAnsiTheme="minorHAnsi" w:cstheme="minorHAnsi"/>
          <w:sz w:val="24"/>
          <w:szCs w:val="24"/>
          <w:lang w:val="en-GB"/>
        </w:rPr>
        <w:t>0</w:t>
      </w:r>
      <w:r w:rsidR="00367C56">
        <w:rPr>
          <w:rFonts w:asciiTheme="minorHAnsi" w:eastAsiaTheme="minorEastAsia" w:hAnsiTheme="minorHAnsi" w:cstheme="minorHAnsi"/>
          <w:sz w:val="24"/>
          <w:szCs w:val="24"/>
          <w:lang w:val="en-GB"/>
        </w:rPr>
        <w:t>21-51320288-8291</w:t>
      </w:r>
      <w:r w:rsidR="00367C56">
        <w:rPr>
          <w:rFonts w:asciiTheme="minorHAnsi" w:eastAsiaTheme="minorEastAsia" w:hAnsiTheme="minorHAnsi" w:cstheme="minorHAnsi"/>
          <w:sz w:val="24"/>
          <w:szCs w:val="24"/>
          <w:lang w:val="en-GB"/>
        </w:rPr>
        <w:t>。</w:t>
      </w:r>
    </w:p>
    <w:sectPr w:rsidR="00251F40" w:rsidRPr="00367C56" w:rsidSect="00E302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992" w:bottom="851" w:left="1247" w:header="471" w:footer="153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1E" w:rsidRDefault="0052481E" w:rsidP="00342560">
      <w:r>
        <w:separator/>
      </w:r>
    </w:p>
  </w:endnote>
  <w:endnote w:type="continuationSeparator" w:id="0">
    <w:p w:rsidR="0052481E" w:rsidRDefault="0052481E" w:rsidP="0034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340" w:rsidRDefault="007F134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7FF" w:rsidRDefault="007D67FF" w:rsidP="00905ABA">
    <w:pPr>
      <w:pStyle w:val="a5"/>
      <w:tabs>
        <w:tab w:val="clear" w:pos="8306"/>
        <w:tab w:val="right" w:pos="9214"/>
      </w:tabs>
      <w:spacing w:line="360" w:lineRule="auto"/>
      <w:ind w:leftChars="-540" w:left="-1134" w:firstLineChars="650" w:firstLine="1170"/>
    </w:pPr>
    <w:r>
      <w:rPr>
        <w:rFonts w:hint="eastAsia"/>
      </w:rPr>
      <w:t>地址：上海市张江高科技</w:t>
    </w:r>
    <w:proofErr w:type="gramStart"/>
    <w:r>
      <w:rPr>
        <w:rFonts w:hint="eastAsia"/>
      </w:rPr>
      <w:t>园区李</w:t>
    </w:r>
    <w:proofErr w:type="gramEnd"/>
    <w:r>
      <w:rPr>
        <w:rFonts w:hint="eastAsia"/>
      </w:rPr>
      <w:t>冰路</w:t>
    </w:r>
    <w:r>
      <w:rPr>
        <w:rFonts w:hint="eastAsia"/>
      </w:rPr>
      <w:t>151</w:t>
    </w:r>
    <w:r>
      <w:rPr>
        <w:rFonts w:hint="eastAsia"/>
      </w:rPr>
      <w:t>号（</w:t>
    </w:r>
    <w:r>
      <w:rPr>
        <w:rFonts w:hint="eastAsia"/>
      </w:rPr>
      <w:t>201203</w:t>
    </w:r>
    <w:r>
      <w:rPr>
        <w:rFonts w:hint="eastAsia"/>
      </w:rPr>
      <w:t>）</w:t>
    </w:r>
    <w:r>
      <w:rPr>
        <w:rFonts w:hint="eastAsia"/>
      </w:rPr>
      <w:tab/>
      <w:t xml:space="preserve">        </w:t>
    </w:r>
    <w:r>
      <w:rPr>
        <w:rFonts w:hint="eastAsia"/>
      </w:rPr>
      <w:t>电话：</w:t>
    </w:r>
    <w:r>
      <w:rPr>
        <w:rFonts w:hint="eastAsia"/>
      </w:rPr>
      <w:t xml:space="preserve">021-51320288           </w:t>
    </w:r>
    <w:r>
      <w:rPr>
        <w:rFonts w:hint="eastAsia"/>
      </w:rPr>
      <w:t>传真：</w:t>
    </w:r>
    <w:r>
      <w:rPr>
        <w:rFonts w:hint="eastAsia"/>
      </w:rPr>
      <w:t>021-51320266</w:t>
    </w:r>
  </w:p>
  <w:p w:rsidR="007D67FF" w:rsidRDefault="007D67FF" w:rsidP="00905ABA">
    <w:pPr>
      <w:pStyle w:val="a5"/>
      <w:tabs>
        <w:tab w:val="clear" w:pos="8306"/>
        <w:tab w:val="right" w:pos="9214"/>
      </w:tabs>
      <w:spacing w:line="360" w:lineRule="auto"/>
      <w:ind w:leftChars="-540" w:left="-1134" w:firstLineChars="650" w:firstLine="1170"/>
      <w:rPr>
        <w:rFonts w:ascii="仿宋_GB2312" w:eastAsia="仿宋_GB2312"/>
      </w:rPr>
    </w:pPr>
    <w:r>
      <w:rPr>
        <w:rFonts w:hint="eastAsia"/>
      </w:rPr>
      <w:t>技术服务热线：</w:t>
    </w:r>
    <w:r>
      <w:rPr>
        <w:rFonts w:hint="eastAsia"/>
      </w:rPr>
      <w:t xml:space="preserve">800-820-5086 / 400-880-5086                  </w:t>
    </w:r>
    <w:r>
      <w:rPr>
        <w:rFonts w:hint="eastAsia"/>
      </w:rPr>
      <w:t>技术服务网站：</w:t>
    </w:r>
    <w:hyperlink r:id="rId1" w:history="1">
      <w:r w:rsidR="007F1340" w:rsidRPr="00FF7738">
        <w:rPr>
          <w:rStyle w:val="a6"/>
          <w:rFonts w:hint="eastAsia"/>
        </w:rPr>
        <w:t>http://www.</w:t>
      </w:r>
      <w:r w:rsidR="007F1340" w:rsidRPr="00FF7738">
        <w:rPr>
          <w:rStyle w:val="a6"/>
        </w:rPr>
        <w:t>shbio.cn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340" w:rsidRDefault="007F13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1E" w:rsidRDefault="0052481E" w:rsidP="00342560">
      <w:r>
        <w:separator/>
      </w:r>
    </w:p>
  </w:footnote>
  <w:footnote w:type="continuationSeparator" w:id="0">
    <w:p w:rsidR="0052481E" w:rsidRDefault="0052481E" w:rsidP="00342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7FF" w:rsidRDefault="007F134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199" o:spid="_x0000_s2057" type="#_x0000_t75" style="position:absolute;left:0;text-align:left;margin-left:0;margin-top:0;width:172.3pt;height:429.45pt;z-index:-251654656;mso-position-horizontal:center;mso-position-horizontal-relative:margin;mso-position-vertical:center;mso-position-vertical-relative:margin" o:allowincell="f">
          <v:imagedata r:id="rId1" o:title="bh2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7FF" w:rsidRDefault="007F1340" w:rsidP="003D74D3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200" o:spid="_x0000_s2058" type="#_x0000_t75" style="position:absolute;left:0;text-align:left;margin-left:0;margin-top:0;width:172.3pt;height:429.45pt;z-index:-251653632;mso-position-horizontal:center;mso-position-horizontal-relative:margin;mso-position-vertical:center;mso-position-vertical-relative:margin" o:allowincell="f">
          <v:imagedata r:id="rId1" o:title="bh2" gain="19661f" blacklevel="22938f"/>
        </v:shape>
      </w:pict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-299610</wp:posOffset>
          </wp:positionV>
          <wp:extent cx="1677726" cy="556344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3517" cy="5582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7FF" w:rsidRDefault="007F134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198" o:spid="_x0000_s2056" type="#_x0000_t75" style="position:absolute;left:0;text-align:left;margin-left:0;margin-top:0;width:172.3pt;height:429.45pt;z-index:-251655680;mso-position-horizontal:center;mso-position-horizontal-relative:margin;mso-position-vertical:center;mso-position-vertical-relative:margin" o:allowincell="f">
          <v:imagedata r:id="rId1" o:title="bh2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61F67"/>
    <w:multiLevelType w:val="hybridMultilevel"/>
    <w:tmpl w:val="085E4804"/>
    <w:lvl w:ilvl="0" w:tplc="57E6965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BA2434"/>
    <w:multiLevelType w:val="hybridMultilevel"/>
    <w:tmpl w:val="B306A404"/>
    <w:lvl w:ilvl="0" w:tplc="89282C8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3C"/>
    <w:rsid w:val="000002FD"/>
    <w:rsid w:val="00001026"/>
    <w:rsid w:val="0000145F"/>
    <w:rsid w:val="000055F6"/>
    <w:rsid w:val="000066FB"/>
    <w:rsid w:val="00010D7D"/>
    <w:rsid w:val="00012D2D"/>
    <w:rsid w:val="0002099C"/>
    <w:rsid w:val="00020C59"/>
    <w:rsid w:val="00022E26"/>
    <w:rsid w:val="00023AE0"/>
    <w:rsid w:val="00026382"/>
    <w:rsid w:val="00026725"/>
    <w:rsid w:val="0002746C"/>
    <w:rsid w:val="0003343A"/>
    <w:rsid w:val="00033784"/>
    <w:rsid w:val="000356B8"/>
    <w:rsid w:val="00040834"/>
    <w:rsid w:val="00042E92"/>
    <w:rsid w:val="00043648"/>
    <w:rsid w:val="00043993"/>
    <w:rsid w:val="00043E68"/>
    <w:rsid w:val="00047883"/>
    <w:rsid w:val="00047EBC"/>
    <w:rsid w:val="00050283"/>
    <w:rsid w:val="0005623D"/>
    <w:rsid w:val="00056510"/>
    <w:rsid w:val="00061E1D"/>
    <w:rsid w:val="00062D25"/>
    <w:rsid w:val="0006338D"/>
    <w:rsid w:val="00063DE6"/>
    <w:rsid w:val="00064AF2"/>
    <w:rsid w:val="00066D6F"/>
    <w:rsid w:val="00066DF7"/>
    <w:rsid w:val="000676C1"/>
    <w:rsid w:val="000703C5"/>
    <w:rsid w:val="000713D4"/>
    <w:rsid w:val="00073BA1"/>
    <w:rsid w:val="00073F03"/>
    <w:rsid w:val="000769ED"/>
    <w:rsid w:val="000773B6"/>
    <w:rsid w:val="00081F01"/>
    <w:rsid w:val="00082923"/>
    <w:rsid w:val="00083049"/>
    <w:rsid w:val="00083F37"/>
    <w:rsid w:val="00085629"/>
    <w:rsid w:val="0008571C"/>
    <w:rsid w:val="00086466"/>
    <w:rsid w:val="000867EC"/>
    <w:rsid w:val="000902E2"/>
    <w:rsid w:val="00093335"/>
    <w:rsid w:val="00094185"/>
    <w:rsid w:val="00095EE5"/>
    <w:rsid w:val="00097021"/>
    <w:rsid w:val="000A31BD"/>
    <w:rsid w:val="000A4F6A"/>
    <w:rsid w:val="000A796B"/>
    <w:rsid w:val="000B0A9F"/>
    <w:rsid w:val="000B0CD1"/>
    <w:rsid w:val="000B1D5A"/>
    <w:rsid w:val="000B21BB"/>
    <w:rsid w:val="000B39FF"/>
    <w:rsid w:val="000B4F89"/>
    <w:rsid w:val="000B5612"/>
    <w:rsid w:val="000B70D3"/>
    <w:rsid w:val="000B7905"/>
    <w:rsid w:val="000B7A13"/>
    <w:rsid w:val="000C04D2"/>
    <w:rsid w:val="000C0698"/>
    <w:rsid w:val="000C30D3"/>
    <w:rsid w:val="000C4FC8"/>
    <w:rsid w:val="000C5A45"/>
    <w:rsid w:val="000C7447"/>
    <w:rsid w:val="000D0706"/>
    <w:rsid w:val="000D129E"/>
    <w:rsid w:val="000D14F9"/>
    <w:rsid w:val="000D3584"/>
    <w:rsid w:val="000D407F"/>
    <w:rsid w:val="000D5017"/>
    <w:rsid w:val="000D6B86"/>
    <w:rsid w:val="000E066D"/>
    <w:rsid w:val="000E1D10"/>
    <w:rsid w:val="000E2E37"/>
    <w:rsid w:val="000E6281"/>
    <w:rsid w:val="000E7D98"/>
    <w:rsid w:val="000F074D"/>
    <w:rsid w:val="000F1DC9"/>
    <w:rsid w:val="000F387B"/>
    <w:rsid w:val="000F4FDD"/>
    <w:rsid w:val="000F5BB5"/>
    <w:rsid w:val="000F7963"/>
    <w:rsid w:val="00100284"/>
    <w:rsid w:val="00101763"/>
    <w:rsid w:val="001047D0"/>
    <w:rsid w:val="00104C82"/>
    <w:rsid w:val="00110D3E"/>
    <w:rsid w:val="001128D9"/>
    <w:rsid w:val="00113A44"/>
    <w:rsid w:val="0011443F"/>
    <w:rsid w:val="0011575D"/>
    <w:rsid w:val="001175C2"/>
    <w:rsid w:val="00120B91"/>
    <w:rsid w:val="0012256D"/>
    <w:rsid w:val="00122957"/>
    <w:rsid w:val="00122FCE"/>
    <w:rsid w:val="001258E3"/>
    <w:rsid w:val="00125BF1"/>
    <w:rsid w:val="00125CA2"/>
    <w:rsid w:val="001264EA"/>
    <w:rsid w:val="00132015"/>
    <w:rsid w:val="0013247E"/>
    <w:rsid w:val="0013335D"/>
    <w:rsid w:val="0013460C"/>
    <w:rsid w:val="0013622E"/>
    <w:rsid w:val="001375FA"/>
    <w:rsid w:val="001379F9"/>
    <w:rsid w:val="00137C5B"/>
    <w:rsid w:val="0014202B"/>
    <w:rsid w:val="001420FF"/>
    <w:rsid w:val="00142661"/>
    <w:rsid w:val="001430B0"/>
    <w:rsid w:val="001433BD"/>
    <w:rsid w:val="001440E3"/>
    <w:rsid w:val="001446C7"/>
    <w:rsid w:val="00146AAB"/>
    <w:rsid w:val="00146D72"/>
    <w:rsid w:val="00147ED2"/>
    <w:rsid w:val="00147FD9"/>
    <w:rsid w:val="00150FD5"/>
    <w:rsid w:val="00151296"/>
    <w:rsid w:val="00151797"/>
    <w:rsid w:val="00151C47"/>
    <w:rsid w:val="001544A9"/>
    <w:rsid w:val="001564C6"/>
    <w:rsid w:val="001570FD"/>
    <w:rsid w:val="00157408"/>
    <w:rsid w:val="00157919"/>
    <w:rsid w:val="001603BA"/>
    <w:rsid w:val="0016263A"/>
    <w:rsid w:val="00162A3B"/>
    <w:rsid w:val="00162C4D"/>
    <w:rsid w:val="00164A6B"/>
    <w:rsid w:val="00164EFE"/>
    <w:rsid w:val="00171447"/>
    <w:rsid w:val="001748A0"/>
    <w:rsid w:val="00174C27"/>
    <w:rsid w:val="00175DA4"/>
    <w:rsid w:val="00175FAC"/>
    <w:rsid w:val="00176D14"/>
    <w:rsid w:val="001778F7"/>
    <w:rsid w:val="0018262B"/>
    <w:rsid w:val="001829C6"/>
    <w:rsid w:val="00182A80"/>
    <w:rsid w:val="00184F5D"/>
    <w:rsid w:val="00186C05"/>
    <w:rsid w:val="00187678"/>
    <w:rsid w:val="00191100"/>
    <w:rsid w:val="00193942"/>
    <w:rsid w:val="00195351"/>
    <w:rsid w:val="001A1095"/>
    <w:rsid w:val="001A294D"/>
    <w:rsid w:val="001A33AA"/>
    <w:rsid w:val="001A4F00"/>
    <w:rsid w:val="001A6A3A"/>
    <w:rsid w:val="001A775A"/>
    <w:rsid w:val="001B3600"/>
    <w:rsid w:val="001B384F"/>
    <w:rsid w:val="001C317E"/>
    <w:rsid w:val="001C4525"/>
    <w:rsid w:val="001C4938"/>
    <w:rsid w:val="001C5F77"/>
    <w:rsid w:val="001D1977"/>
    <w:rsid w:val="001D1D9C"/>
    <w:rsid w:val="001D4656"/>
    <w:rsid w:val="001E04C0"/>
    <w:rsid w:val="001E2CE9"/>
    <w:rsid w:val="001E2D8E"/>
    <w:rsid w:val="001E36A0"/>
    <w:rsid w:val="001E3778"/>
    <w:rsid w:val="001E40E5"/>
    <w:rsid w:val="001E4E8A"/>
    <w:rsid w:val="001E5087"/>
    <w:rsid w:val="001E63EB"/>
    <w:rsid w:val="001E6931"/>
    <w:rsid w:val="001E6C2D"/>
    <w:rsid w:val="001E7063"/>
    <w:rsid w:val="001E72F6"/>
    <w:rsid w:val="001F464F"/>
    <w:rsid w:val="001F6E47"/>
    <w:rsid w:val="001F6F7E"/>
    <w:rsid w:val="002005F2"/>
    <w:rsid w:val="00201147"/>
    <w:rsid w:val="0020157D"/>
    <w:rsid w:val="002033DF"/>
    <w:rsid w:val="002058AC"/>
    <w:rsid w:val="002066D5"/>
    <w:rsid w:val="00206B7A"/>
    <w:rsid w:val="00211A44"/>
    <w:rsid w:val="00211FF5"/>
    <w:rsid w:val="00215715"/>
    <w:rsid w:val="00215915"/>
    <w:rsid w:val="00220FB0"/>
    <w:rsid w:val="00223E48"/>
    <w:rsid w:val="00224828"/>
    <w:rsid w:val="00225643"/>
    <w:rsid w:val="002269EA"/>
    <w:rsid w:val="00226A88"/>
    <w:rsid w:val="00226AE9"/>
    <w:rsid w:val="00226C2A"/>
    <w:rsid w:val="002368F5"/>
    <w:rsid w:val="00237653"/>
    <w:rsid w:val="00240601"/>
    <w:rsid w:val="002413C9"/>
    <w:rsid w:val="002428B2"/>
    <w:rsid w:val="00244B8A"/>
    <w:rsid w:val="00245EC0"/>
    <w:rsid w:val="002465D5"/>
    <w:rsid w:val="002465EC"/>
    <w:rsid w:val="00247622"/>
    <w:rsid w:val="002514D4"/>
    <w:rsid w:val="00251F40"/>
    <w:rsid w:val="002521C2"/>
    <w:rsid w:val="00252D96"/>
    <w:rsid w:val="00253902"/>
    <w:rsid w:val="002551DD"/>
    <w:rsid w:val="0025685B"/>
    <w:rsid w:val="00262985"/>
    <w:rsid w:val="00264B12"/>
    <w:rsid w:val="00266340"/>
    <w:rsid w:val="00267156"/>
    <w:rsid w:val="00270BEB"/>
    <w:rsid w:val="002733BE"/>
    <w:rsid w:val="002762AB"/>
    <w:rsid w:val="00280036"/>
    <w:rsid w:val="002808DF"/>
    <w:rsid w:val="00280F51"/>
    <w:rsid w:val="00283BF6"/>
    <w:rsid w:val="00290B36"/>
    <w:rsid w:val="0029628B"/>
    <w:rsid w:val="00296B43"/>
    <w:rsid w:val="002A2143"/>
    <w:rsid w:val="002A23B6"/>
    <w:rsid w:val="002A5655"/>
    <w:rsid w:val="002A5925"/>
    <w:rsid w:val="002A7EE4"/>
    <w:rsid w:val="002B544F"/>
    <w:rsid w:val="002C34FA"/>
    <w:rsid w:val="002C3D0C"/>
    <w:rsid w:val="002C43E6"/>
    <w:rsid w:val="002C6346"/>
    <w:rsid w:val="002C65E2"/>
    <w:rsid w:val="002D0F02"/>
    <w:rsid w:val="002D3F20"/>
    <w:rsid w:val="002D4B6B"/>
    <w:rsid w:val="002D5F7A"/>
    <w:rsid w:val="002D68D3"/>
    <w:rsid w:val="002D7E35"/>
    <w:rsid w:val="002E1CAF"/>
    <w:rsid w:val="002E1CCE"/>
    <w:rsid w:val="002E275D"/>
    <w:rsid w:val="002E27E2"/>
    <w:rsid w:val="002E62A6"/>
    <w:rsid w:val="002E6822"/>
    <w:rsid w:val="002E6FB4"/>
    <w:rsid w:val="002F0D83"/>
    <w:rsid w:val="002F153F"/>
    <w:rsid w:val="002F3042"/>
    <w:rsid w:val="002F3F08"/>
    <w:rsid w:val="002F4393"/>
    <w:rsid w:val="002F6C2F"/>
    <w:rsid w:val="002F7E8D"/>
    <w:rsid w:val="00301F8F"/>
    <w:rsid w:val="00302F56"/>
    <w:rsid w:val="0030674D"/>
    <w:rsid w:val="00306897"/>
    <w:rsid w:val="003073B5"/>
    <w:rsid w:val="00311136"/>
    <w:rsid w:val="003116C3"/>
    <w:rsid w:val="003130C1"/>
    <w:rsid w:val="0031465D"/>
    <w:rsid w:val="00315705"/>
    <w:rsid w:val="0031576A"/>
    <w:rsid w:val="003157B4"/>
    <w:rsid w:val="00316804"/>
    <w:rsid w:val="003205B6"/>
    <w:rsid w:val="003273A0"/>
    <w:rsid w:val="003321CD"/>
    <w:rsid w:val="00334C10"/>
    <w:rsid w:val="00337E5A"/>
    <w:rsid w:val="00337FD1"/>
    <w:rsid w:val="003405B5"/>
    <w:rsid w:val="0034067F"/>
    <w:rsid w:val="00341A86"/>
    <w:rsid w:val="00342560"/>
    <w:rsid w:val="0034464A"/>
    <w:rsid w:val="00346686"/>
    <w:rsid w:val="00346C7D"/>
    <w:rsid w:val="00352D77"/>
    <w:rsid w:val="003535F0"/>
    <w:rsid w:val="00354776"/>
    <w:rsid w:val="0035643F"/>
    <w:rsid w:val="003579C7"/>
    <w:rsid w:val="00357A3B"/>
    <w:rsid w:val="00357C49"/>
    <w:rsid w:val="00364881"/>
    <w:rsid w:val="00364AAE"/>
    <w:rsid w:val="003655AA"/>
    <w:rsid w:val="00367C56"/>
    <w:rsid w:val="00370E1F"/>
    <w:rsid w:val="003711CF"/>
    <w:rsid w:val="00371C3D"/>
    <w:rsid w:val="00372E56"/>
    <w:rsid w:val="00374C2E"/>
    <w:rsid w:val="003766BB"/>
    <w:rsid w:val="00381715"/>
    <w:rsid w:val="00381FCF"/>
    <w:rsid w:val="003837C2"/>
    <w:rsid w:val="0038682A"/>
    <w:rsid w:val="00386D5D"/>
    <w:rsid w:val="003914A4"/>
    <w:rsid w:val="00392ACB"/>
    <w:rsid w:val="003A2C43"/>
    <w:rsid w:val="003A2E9E"/>
    <w:rsid w:val="003A3B3B"/>
    <w:rsid w:val="003A6597"/>
    <w:rsid w:val="003A6C53"/>
    <w:rsid w:val="003B47F3"/>
    <w:rsid w:val="003B5BC8"/>
    <w:rsid w:val="003B685D"/>
    <w:rsid w:val="003B6C3F"/>
    <w:rsid w:val="003C1513"/>
    <w:rsid w:val="003C2447"/>
    <w:rsid w:val="003C639A"/>
    <w:rsid w:val="003C70E6"/>
    <w:rsid w:val="003D2FA2"/>
    <w:rsid w:val="003D6D23"/>
    <w:rsid w:val="003D72DB"/>
    <w:rsid w:val="003D74D3"/>
    <w:rsid w:val="003E61CB"/>
    <w:rsid w:val="003F20E9"/>
    <w:rsid w:val="003F331C"/>
    <w:rsid w:val="003F528B"/>
    <w:rsid w:val="003F5F31"/>
    <w:rsid w:val="003F73E2"/>
    <w:rsid w:val="003F7B8C"/>
    <w:rsid w:val="004024F1"/>
    <w:rsid w:val="00404396"/>
    <w:rsid w:val="004043D3"/>
    <w:rsid w:val="00407311"/>
    <w:rsid w:val="004101E1"/>
    <w:rsid w:val="00410A51"/>
    <w:rsid w:val="00415295"/>
    <w:rsid w:val="00416BBD"/>
    <w:rsid w:val="0042040C"/>
    <w:rsid w:val="00421C3F"/>
    <w:rsid w:val="00421C72"/>
    <w:rsid w:val="00423399"/>
    <w:rsid w:val="00427174"/>
    <w:rsid w:val="00427A71"/>
    <w:rsid w:val="00427D65"/>
    <w:rsid w:val="00431B45"/>
    <w:rsid w:val="00434724"/>
    <w:rsid w:val="00435F3D"/>
    <w:rsid w:val="00436747"/>
    <w:rsid w:val="004408A4"/>
    <w:rsid w:val="004441A7"/>
    <w:rsid w:val="00444B36"/>
    <w:rsid w:val="00446371"/>
    <w:rsid w:val="00446791"/>
    <w:rsid w:val="00447327"/>
    <w:rsid w:val="004474AF"/>
    <w:rsid w:val="00450A5F"/>
    <w:rsid w:val="0045211D"/>
    <w:rsid w:val="0045433D"/>
    <w:rsid w:val="00456CD8"/>
    <w:rsid w:val="00457F0F"/>
    <w:rsid w:val="00462282"/>
    <w:rsid w:val="00464B84"/>
    <w:rsid w:val="00465460"/>
    <w:rsid w:val="00470777"/>
    <w:rsid w:val="00471E31"/>
    <w:rsid w:val="004741D3"/>
    <w:rsid w:val="00474E5B"/>
    <w:rsid w:val="004769E2"/>
    <w:rsid w:val="00476B7B"/>
    <w:rsid w:val="0047727B"/>
    <w:rsid w:val="004841BC"/>
    <w:rsid w:val="00485E37"/>
    <w:rsid w:val="00486137"/>
    <w:rsid w:val="00493311"/>
    <w:rsid w:val="0049458B"/>
    <w:rsid w:val="00496CA7"/>
    <w:rsid w:val="004A23D0"/>
    <w:rsid w:val="004A5337"/>
    <w:rsid w:val="004A600F"/>
    <w:rsid w:val="004A6355"/>
    <w:rsid w:val="004A6A55"/>
    <w:rsid w:val="004A7650"/>
    <w:rsid w:val="004B2730"/>
    <w:rsid w:val="004B350E"/>
    <w:rsid w:val="004B3C8C"/>
    <w:rsid w:val="004B59A4"/>
    <w:rsid w:val="004B5A6D"/>
    <w:rsid w:val="004C0AD5"/>
    <w:rsid w:val="004C0CC1"/>
    <w:rsid w:val="004C513F"/>
    <w:rsid w:val="004C72A4"/>
    <w:rsid w:val="004C746A"/>
    <w:rsid w:val="004D3C6B"/>
    <w:rsid w:val="004D442B"/>
    <w:rsid w:val="004D7849"/>
    <w:rsid w:val="004E4249"/>
    <w:rsid w:val="004E4A13"/>
    <w:rsid w:val="004E70EC"/>
    <w:rsid w:val="004E797A"/>
    <w:rsid w:val="004F09FB"/>
    <w:rsid w:val="004F0D10"/>
    <w:rsid w:val="004F4AE0"/>
    <w:rsid w:val="004F50A9"/>
    <w:rsid w:val="004F513B"/>
    <w:rsid w:val="004F5CB0"/>
    <w:rsid w:val="005037CF"/>
    <w:rsid w:val="00504CDB"/>
    <w:rsid w:val="005064F5"/>
    <w:rsid w:val="005074D2"/>
    <w:rsid w:val="00511BCF"/>
    <w:rsid w:val="00511D49"/>
    <w:rsid w:val="00514CC3"/>
    <w:rsid w:val="005222B0"/>
    <w:rsid w:val="00523723"/>
    <w:rsid w:val="00523F08"/>
    <w:rsid w:val="0052400E"/>
    <w:rsid w:val="0052481E"/>
    <w:rsid w:val="00526BC8"/>
    <w:rsid w:val="00530357"/>
    <w:rsid w:val="00531030"/>
    <w:rsid w:val="00535D38"/>
    <w:rsid w:val="005411D0"/>
    <w:rsid w:val="00542164"/>
    <w:rsid w:val="00543038"/>
    <w:rsid w:val="00544F45"/>
    <w:rsid w:val="005455A8"/>
    <w:rsid w:val="00545FAB"/>
    <w:rsid w:val="0054675B"/>
    <w:rsid w:val="0054675C"/>
    <w:rsid w:val="00551AA2"/>
    <w:rsid w:val="00551CF3"/>
    <w:rsid w:val="00562508"/>
    <w:rsid w:val="005633AB"/>
    <w:rsid w:val="00563464"/>
    <w:rsid w:val="00564356"/>
    <w:rsid w:val="00564660"/>
    <w:rsid w:val="00564A67"/>
    <w:rsid w:val="0056595A"/>
    <w:rsid w:val="00571D9E"/>
    <w:rsid w:val="005723F9"/>
    <w:rsid w:val="00572606"/>
    <w:rsid w:val="00580C23"/>
    <w:rsid w:val="005831D4"/>
    <w:rsid w:val="005867EE"/>
    <w:rsid w:val="00587009"/>
    <w:rsid w:val="0059203E"/>
    <w:rsid w:val="00597A5C"/>
    <w:rsid w:val="005A1AE6"/>
    <w:rsid w:val="005A2B27"/>
    <w:rsid w:val="005A3016"/>
    <w:rsid w:val="005A4E88"/>
    <w:rsid w:val="005A78E8"/>
    <w:rsid w:val="005B5526"/>
    <w:rsid w:val="005C0AF2"/>
    <w:rsid w:val="005C247D"/>
    <w:rsid w:val="005C2613"/>
    <w:rsid w:val="005C2D12"/>
    <w:rsid w:val="005C2F4C"/>
    <w:rsid w:val="005C359D"/>
    <w:rsid w:val="005C68E4"/>
    <w:rsid w:val="005D128A"/>
    <w:rsid w:val="005E0602"/>
    <w:rsid w:val="005E52F0"/>
    <w:rsid w:val="005E6977"/>
    <w:rsid w:val="005E6A65"/>
    <w:rsid w:val="005F2498"/>
    <w:rsid w:val="005F369E"/>
    <w:rsid w:val="005F57E1"/>
    <w:rsid w:val="005F784E"/>
    <w:rsid w:val="005F7C93"/>
    <w:rsid w:val="00603242"/>
    <w:rsid w:val="00603468"/>
    <w:rsid w:val="00606047"/>
    <w:rsid w:val="00610D7D"/>
    <w:rsid w:val="00613A72"/>
    <w:rsid w:val="00614CD2"/>
    <w:rsid w:val="0061574B"/>
    <w:rsid w:val="00615F4E"/>
    <w:rsid w:val="0061641D"/>
    <w:rsid w:val="00617462"/>
    <w:rsid w:val="006176AC"/>
    <w:rsid w:val="00620736"/>
    <w:rsid w:val="00620F49"/>
    <w:rsid w:val="00624FFB"/>
    <w:rsid w:val="00625ACD"/>
    <w:rsid w:val="00630025"/>
    <w:rsid w:val="00631F71"/>
    <w:rsid w:val="00632463"/>
    <w:rsid w:val="0063469E"/>
    <w:rsid w:val="006363F4"/>
    <w:rsid w:val="00642810"/>
    <w:rsid w:val="00643652"/>
    <w:rsid w:val="00644821"/>
    <w:rsid w:val="00645C49"/>
    <w:rsid w:val="00645E33"/>
    <w:rsid w:val="00647791"/>
    <w:rsid w:val="006477C0"/>
    <w:rsid w:val="0065796F"/>
    <w:rsid w:val="0066048D"/>
    <w:rsid w:val="0066095F"/>
    <w:rsid w:val="00660D91"/>
    <w:rsid w:val="0066339B"/>
    <w:rsid w:val="0066744D"/>
    <w:rsid w:val="0067167E"/>
    <w:rsid w:val="00672015"/>
    <w:rsid w:val="0067365F"/>
    <w:rsid w:val="00673BD2"/>
    <w:rsid w:val="006750EA"/>
    <w:rsid w:val="00677515"/>
    <w:rsid w:val="00677907"/>
    <w:rsid w:val="006810EE"/>
    <w:rsid w:val="006819D6"/>
    <w:rsid w:val="00683026"/>
    <w:rsid w:val="0068330C"/>
    <w:rsid w:val="0068637B"/>
    <w:rsid w:val="006909BE"/>
    <w:rsid w:val="006914E0"/>
    <w:rsid w:val="006931B6"/>
    <w:rsid w:val="00693440"/>
    <w:rsid w:val="0069542F"/>
    <w:rsid w:val="006975C4"/>
    <w:rsid w:val="00697938"/>
    <w:rsid w:val="006A0E54"/>
    <w:rsid w:val="006A3DAB"/>
    <w:rsid w:val="006A4B11"/>
    <w:rsid w:val="006A54CF"/>
    <w:rsid w:val="006A5A2E"/>
    <w:rsid w:val="006B1787"/>
    <w:rsid w:val="006B3C62"/>
    <w:rsid w:val="006B3FDE"/>
    <w:rsid w:val="006B4049"/>
    <w:rsid w:val="006B500D"/>
    <w:rsid w:val="006B7DD1"/>
    <w:rsid w:val="006C20BD"/>
    <w:rsid w:val="006C233B"/>
    <w:rsid w:val="006C2C02"/>
    <w:rsid w:val="006C5F08"/>
    <w:rsid w:val="006C700C"/>
    <w:rsid w:val="006D0F50"/>
    <w:rsid w:val="006D14E5"/>
    <w:rsid w:val="006D1B05"/>
    <w:rsid w:val="006D1F97"/>
    <w:rsid w:val="006D2201"/>
    <w:rsid w:val="006D5A56"/>
    <w:rsid w:val="006D68B6"/>
    <w:rsid w:val="006D789F"/>
    <w:rsid w:val="006E028A"/>
    <w:rsid w:val="006E1D97"/>
    <w:rsid w:val="006E47AA"/>
    <w:rsid w:val="006E6772"/>
    <w:rsid w:val="006E6CBD"/>
    <w:rsid w:val="006E6DA6"/>
    <w:rsid w:val="006E743B"/>
    <w:rsid w:val="006E77A4"/>
    <w:rsid w:val="006F0850"/>
    <w:rsid w:val="006F1B06"/>
    <w:rsid w:val="0070035E"/>
    <w:rsid w:val="0070411F"/>
    <w:rsid w:val="007044D1"/>
    <w:rsid w:val="00704CEE"/>
    <w:rsid w:val="007054FE"/>
    <w:rsid w:val="00710834"/>
    <w:rsid w:val="007161BB"/>
    <w:rsid w:val="00725FF2"/>
    <w:rsid w:val="00727A9B"/>
    <w:rsid w:val="00731E32"/>
    <w:rsid w:val="0073326F"/>
    <w:rsid w:val="00733AC7"/>
    <w:rsid w:val="007361F9"/>
    <w:rsid w:val="007376C8"/>
    <w:rsid w:val="00737A1D"/>
    <w:rsid w:val="007438A5"/>
    <w:rsid w:val="00744347"/>
    <w:rsid w:val="0074510F"/>
    <w:rsid w:val="00757EFF"/>
    <w:rsid w:val="007607F3"/>
    <w:rsid w:val="00761A54"/>
    <w:rsid w:val="007653B6"/>
    <w:rsid w:val="00765891"/>
    <w:rsid w:val="007667FE"/>
    <w:rsid w:val="007669C8"/>
    <w:rsid w:val="0077000E"/>
    <w:rsid w:val="00772852"/>
    <w:rsid w:val="00777355"/>
    <w:rsid w:val="007815A7"/>
    <w:rsid w:val="00782B2C"/>
    <w:rsid w:val="00782FCC"/>
    <w:rsid w:val="0079054A"/>
    <w:rsid w:val="0079419F"/>
    <w:rsid w:val="007952D8"/>
    <w:rsid w:val="0079656B"/>
    <w:rsid w:val="00796751"/>
    <w:rsid w:val="00797C30"/>
    <w:rsid w:val="007A028A"/>
    <w:rsid w:val="007A0EFB"/>
    <w:rsid w:val="007A181B"/>
    <w:rsid w:val="007A472D"/>
    <w:rsid w:val="007B1A01"/>
    <w:rsid w:val="007B2C59"/>
    <w:rsid w:val="007B370C"/>
    <w:rsid w:val="007B37D2"/>
    <w:rsid w:val="007B38D8"/>
    <w:rsid w:val="007B506B"/>
    <w:rsid w:val="007B5332"/>
    <w:rsid w:val="007B6502"/>
    <w:rsid w:val="007C04A9"/>
    <w:rsid w:val="007D3673"/>
    <w:rsid w:val="007D388A"/>
    <w:rsid w:val="007D3985"/>
    <w:rsid w:val="007D4780"/>
    <w:rsid w:val="007D67FF"/>
    <w:rsid w:val="007D7129"/>
    <w:rsid w:val="007E2201"/>
    <w:rsid w:val="007E2A33"/>
    <w:rsid w:val="007E3566"/>
    <w:rsid w:val="007E5E03"/>
    <w:rsid w:val="007F05D1"/>
    <w:rsid w:val="007F1340"/>
    <w:rsid w:val="007F1C81"/>
    <w:rsid w:val="007F6008"/>
    <w:rsid w:val="007F7B9D"/>
    <w:rsid w:val="00801BEC"/>
    <w:rsid w:val="00801D7C"/>
    <w:rsid w:val="00802B1A"/>
    <w:rsid w:val="008120D5"/>
    <w:rsid w:val="0081335A"/>
    <w:rsid w:val="00813C61"/>
    <w:rsid w:val="00817283"/>
    <w:rsid w:val="008205A8"/>
    <w:rsid w:val="008207D1"/>
    <w:rsid w:val="00820A9E"/>
    <w:rsid w:val="00821869"/>
    <w:rsid w:val="008237F7"/>
    <w:rsid w:val="00824975"/>
    <w:rsid w:val="00824C86"/>
    <w:rsid w:val="00830172"/>
    <w:rsid w:val="008318E0"/>
    <w:rsid w:val="00834057"/>
    <w:rsid w:val="008342E5"/>
    <w:rsid w:val="008346A1"/>
    <w:rsid w:val="00834F45"/>
    <w:rsid w:val="00835626"/>
    <w:rsid w:val="00835E6A"/>
    <w:rsid w:val="0084043B"/>
    <w:rsid w:val="00840A9D"/>
    <w:rsid w:val="00840E62"/>
    <w:rsid w:val="0084281B"/>
    <w:rsid w:val="008456B7"/>
    <w:rsid w:val="008459B2"/>
    <w:rsid w:val="00847B50"/>
    <w:rsid w:val="0085021E"/>
    <w:rsid w:val="00853DBC"/>
    <w:rsid w:val="00855B4A"/>
    <w:rsid w:val="00855F21"/>
    <w:rsid w:val="0085674A"/>
    <w:rsid w:val="008701C2"/>
    <w:rsid w:val="008714FD"/>
    <w:rsid w:val="00872FD8"/>
    <w:rsid w:val="0087376E"/>
    <w:rsid w:val="0087406E"/>
    <w:rsid w:val="00876A44"/>
    <w:rsid w:val="00877568"/>
    <w:rsid w:val="008815E3"/>
    <w:rsid w:val="008841AF"/>
    <w:rsid w:val="00884B7E"/>
    <w:rsid w:val="00884C78"/>
    <w:rsid w:val="00887FA5"/>
    <w:rsid w:val="00891F4D"/>
    <w:rsid w:val="0089526A"/>
    <w:rsid w:val="00896181"/>
    <w:rsid w:val="0089646E"/>
    <w:rsid w:val="008A01F8"/>
    <w:rsid w:val="008A1186"/>
    <w:rsid w:val="008A1B6E"/>
    <w:rsid w:val="008A40E8"/>
    <w:rsid w:val="008A6626"/>
    <w:rsid w:val="008B038E"/>
    <w:rsid w:val="008B38E3"/>
    <w:rsid w:val="008B67AF"/>
    <w:rsid w:val="008C2A9E"/>
    <w:rsid w:val="008C4C7D"/>
    <w:rsid w:val="008C775A"/>
    <w:rsid w:val="008C7B1A"/>
    <w:rsid w:val="008D0105"/>
    <w:rsid w:val="008D06A8"/>
    <w:rsid w:val="008D09DA"/>
    <w:rsid w:val="008D1616"/>
    <w:rsid w:val="008D2B82"/>
    <w:rsid w:val="008D41AF"/>
    <w:rsid w:val="008D4E1D"/>
    <w:rsid w:val="008D72C5"/>
    <w:rsid w:val="008E2209"/>
    <w:rsid w:val="008E3411"/>
    <w:rsid w:val="008E3BB7"/>
    <w:rsid w:val="008E7D55"/>
    <w:rsid w:val="008E7E94"/>
    <w:rsid w:val="008F0B30"/>
    <w:rsid w:val="008F1CFC"/>
    <w:rsid w:val="008F2688"/>
    <w:rsid w:val="008F463A"/>
    <w:rsid w:val="008F48EA"/>
    <w:rsid w:val="008F5C92"/>
    <w:rsid w:val="008F6BEF"/>
    <w:rsid w:val="008F6C34"/>
    <w:rsid w:val="008F77EB"/>
    <w:rsid w:val="008F791E"/>
    <w:rsid w:val="00900A4A"/>
    <w:rsid w:val="00902185"/>
    <w:rsid w:val="009046FE"/>
    <w:rsid w:val="00905ABA"/>
    <w:rsid w:val="00907A52"/>
    <w:rsid w:val="00911741"/>
    <w:rsid w:val="00913B28"/>
    <w:rsid w:val="00916830"/>
    <w:rsid w:val="00916E42"/>
    <w:rsid w:val="00917D3B"/>
    <w:rsid w:val="009241C6"/>
    <w:rsid w:val="00933138"/>
    <w:rsid w:val="00933C0F"/>
    <w:rsid w:val="009353BB"/>
    <w:rsid w:val="009373B2"/>
    <w:rsid w:val="00943410"/>
    <w:rsid w:val="009450B8"/>
    <w:rsid w:val="009508EB"/>
    <w:rsid w:val="00951FAC"/>
    <w:rsid w:val="00952159"/>
    <w:rsid w:val="0095227E"/>
    <w:rsid w:val="00954D40"/>
    <w:rsid w:val="009552AD"/>
    <w:rsid w:val="00956D6D"/>
    <w:rsid w:val="009605F1"/>
    <w:rsid w:val="0096175F"/>
    <w:rsid w:val="00964757"/>
    <w:rsid w:val="00967001"/>
    <w:rsid w:val="00967954"/>
    <w:rsid w:val="009709FF"/>
    <w:rsid w:val="00971954"/>
    <w:rsid w:val="00973B87"/>
    <w:rsid w:val="00973D7B"/>
    <w:rsid w:val="00973ED2"/>
    <w:rsid w:val="009850F5"/>
    <w:rsid w:val="009852E0"/>
    <w:rsid w:val="00987FE9"/>
    <w:rsid w:val="00990ECA"/>
    <w:rsid w:val="00991B0E"/>
    <w:rsid w:val="0099282C"/>
    <w:rsid w:val="00993135"/>
    <w:rsid w:val="0099327D"/>
    <w:rsid w:val="0099376D"/>
    <w:rsid w:val="00993843"/>
    <w:rsid w:val="00994FD1"/>
    <w:rsid w:val="009A3240"/>
    <w:rsid w:val="009A4DFD"/>
    <w:rsid w:val="009A5458"/>
    <w:rsid w:val="009A6E0C"/>
    <w:rsid w:val="009A70C5"/>
    <w:rsid w:val="009B0F93"/>
    <w:rsid w:val="009B25EE"/>
    <w:rsid w:val="009B2B9F"/>
    <w:rsid w:val="009B3906"/>
    <w:rsid w:val="009B4246"/>
    <w:rsid w:val="009B4E55"/>
    <w:rsid w:val="009B4E99"/>
    <w:rsid w:val="009B6D03"/>
    <w:rsid w:val="009C3E32"/>
    <w:rsid w:val="009D0E38"/>
    <w:rsid w:val="009D3B50"/>
    <w:rsid w:val="009D742E"/>
    <w:rsid w:val="009E152E"/>
    <w:rsid w:val="009E352A"/>
    <w:rsid w:val="009E44FF"/>
    <w:rsid w:val="009E541B"/>
    <w:rsid w:val="009F5241"/>
    <w:rsid w:val="009F5A9C"/>
    <w:rsid w:val="00A011D1"/>
    <w:rsid w:val="00A03E12"/>
    <w:rsid w:val="00A04585"/>
    <w:rsid w:val="00A05B45"/>
    <w:rsid w:val="00A07DD9"/>
    <w:rsid w:val="00A10BA5"/>
    <w:rsid w:val="00A14516"/>
    <w:rsid w:val="00A14900"/>
    <w:rsid w:val="00A2212E"/>
    <w:rsid w:val="00A233E7"/>
    <w:rsid w:val="00A259B2"/>
    <w:rsid w:val="00A25F9D"/>
    <w:rsid w:val="00A273B7"/>
    <w:rsid w:val="00A306D8"/>
    <w:rsid w:val="00A31491"/>
    <w:rsid w:val="00A3317E"/>
    <w:rsid w:val="00A37CF2"/>
    <w:rsid w:val="00A41777"/>
    <w:rsid w:val="00A4243D"/>
    <w:rsid w:val="00A45710"/>
    <w:rsid w:val="00A45777"/>
    <w:rsid w:val="00A45AF5"/>
    <w:rsid w:val="00A45F22"/>
    <w:rsid w:val="00A4798E"/>
    <w:rsid w:val="00A52B59"/>
    <w:rsid w:val="00A55897"/>
    <w:rsid w:val="00A55F34"/>
    <w:rsid w:val="00A56A52"/>
    <w:rsid w:val="00A620FC"/>
    <w:rsid w:val="00A65558"/>
    <w:rsid w:val="00A70432"/>
    <w:rsid w:val="00A80C25"/>
    <w:rsid w:val="00A8422E"/>
    <w:rsid w:val="00A85D72"/>
    <w:rsid w:val="00A86FD8"/>
    <w:rsid w:val="00A87F50"/>
    <w:rsid w:val="00A922A3"/>
    <w:rsid w:val="00A92889"/>
    <w:rsid w:val="00A936B7"/>
    <w:rsid w:val="00A94E76"/>
    <w:rsid w:val="00AA5291"/>
    <w:rsid w:val="00AA5E24"/>
    <w:rsid w:val="00AA6076"/>
    <w:rsid w:val="00AA75C1"/>
    <w:rsid w:val="00AA7F47"/>
    <w:rsid w:val="00AB4E00"/>
    <w:rsid w:val="00AC2A39"/>
    <w:rsid w:val="00AC3804"/>
    <w:rsid w:val="00AC4805"/>
    <w:rsid w:val="00AC66A2"/>
    <w:rsid w:val="00AC7F3D"/>
    <w:rsid w:val="00AD0D14"/>
    <w:rsid w:val="00AD1E48"/>
    <w:rsid w:val="00AD2EFF"/>
    <w:rsid w:val="00AD3506"/>
    <w:rsid w:val="00AD464E"/>
    <w:rsid w:val="00AD4687"/>
    <w:rsid w:val="00AD4CAA"/>
    <w:rsid w:val="00AD6141"/>
    <w:rsid w:val="00AE213F"/>
    <w:rsid w:val="00AE2A96"/>
    <w:rsid w:val="00AE404E"/>
    <w:rsid w:val="00AE47E7"/>
    <w:rsid w:val="00AE4DD9"/>
    <w:rsid w:val="00AE5450"/>
    <w:rsid w:val="00AE6435"/>
    <w:rsid w:val="00AE71CD"/>
    <w:rsid w:val="00AF05C6"/>
    <w:rsid w:val="00AF1EBA"/>
    <w:rsid w:val="00AF2B14"/>
    <w:rsid w:val="00AF3E51"/>
    <w:rsid w:val="00AF43B5"/>
    <w:rsid w:val="00AF5C05"/>
    <w:rsid w:val="00AF5FB8"/>
    <w:rsid w:val="00AF6BC1"/>
    <w:rsid w:val="00B01519"/>
    <w:rsid w:val="00B025C2"/>
    <w:rsid w:val="00B046AB"/>
    <w:rsid w:val="00B064AD"/>
    <w:rsid w:val="00B067BA"/>
    <w:rsid w:val="00B07085"/>
    <w:rsid w:val="00B07985"/>
    <w:rsid w:val="00B11A24"/>
    <w:rsid w:val="00B14671"/>
    <w:rsid w:val="00B15528"/>
    <w:rsid w:val="00B201CA"/>
    <w:rsid w:val="00B20DA3"/>
    <w:rsid w:val="00B2182F"/>
    <w:rsid w:val="00B23F98"/>
    <w:rsid w:val="00B2531A"/>
    <w:rsid w:val="00B2553D"/>
    <w:rsid w:val="00B26440"/>
    <w:rsid w:val="00B30865"/>
    <w:rsid w:val="00B31053"/>
    <w:rsid w:val="00B36368"/>
    <w:rsid w:val="00B41709"/>
    <w:rsid w:val="00B42991"/>
    <w:rsid w:val="00B440F6"/>
    <w:rsid w:val="00B46954"/>
    <w:rsid w:val="00B46DB1"/>
    <w:rsid w:val="00B46E75"/>
    <w:rsid w:val="00B471FE"/>
    <w:rsid w:val="00B5242F"/>
    <w:rsid w:val="00B5388C"/>
    <w:rsid w:val="00B544B0"/>
    <w:rsid w:val="00B5557D"/>
    <w:rsid w:val="00B61FC9"/>
    <w:rsid w:val="00B61FFE"/>
    <w:rsid w:val="00B627F7"/>
    <w:rsid w:val="00B63D58"/>
    <w:rsid w:val="00B641CC"/>
    <w:rsid w:val="00B67539"/>
    <w:rsid w:val="00B67DFA"/>
    <w:rsid w:val="00B71724"/>
    <w:rsid w:val="00B71D17"/>
    <w:rsid w:val="00B73D4A"/>
    <w:rsid w:val="00B85956"/>
    <w:rsid w:val="00B86185"/>
    <w:rsid w:val="00B87253"/>
    <w:rsid w:val="00B876A1"/>
    <w:rsid w:val="00B87BAE"/>
    <w:rsid w:val="00B87D02"/>
    <w:rsid w:val="00B91FC9"/>
    <w:rsid w:val="00B96223"/>
    <w:rsid w:val="00B96376"/>
    <w:rsid w:val="00BA2D24"/>
    <w:rsid w:val="00BA2EF5"/>
    <w:rsid w:val="00BA38BA"/>
    <w:rsid w:val="00BA6EC5"/>
    <w:rsid w:val="00BB4556"/>
    <w:rsid w:val="00BC03CA"/>
    <w:rsid w:val="00BC2C13"/>
    <w:rsid w:val="00BC337F"/>
    <w:rsid w:val="00BC3D9A"/>
    <w:rsid w:val="00BC602A"/>
    <w:rsid w:val="00BC6438"/>
    <w:rsid w:val="00BC6475"/>
    <w:rsid w:val="00BC64E3"/>
    <w:rsid w:val="00BD1254"/>
    <w:rsid w:val="00BD1BBC"/>
    <w:rsid w:val="00BD2688"/>
    <w:rsid w:val="00BD2C53"/>
    <w:rsid w:val="00BD4356"/>
    <w:rsid w:val="00BD64F6"/>
    <w:rsid w:val="00BE23F8"/>
    <w:rsid w:val="00BE3C0F"/>
    <w:rsid w:val="00BE40FD"/>
    <w:rsid w:val="00BE4E92"/>
    <w:rsid w:val="00BF0857"/>
    <w:rsid w:val="00BF2A9D"/>
    <w:rsid w:val="00BF2AAC"/>
    <w:rsid w:val="00BF2B78"/>
    <w:rsid w:val="00BF370D"/>
    <w:rsid w:val="00BF40A8"/>
    <w:rsid w:val="00BF64BF"/>
    <w:rsid w:val="00C0007C"/>
    <w:rsid w:val="00C00433"/>
    <w:rsid w:val="00C0311F"/>
    <w:rsid w:val="00C068E3"/>
    <w:rsid w:val="00C1118A"/>
    <w:rsid w:val="00C12AA9"/>
    <w:rsid w:val="00C139C8"/>
    <w:rsid w:val="00C161E5"/>
    <w:rsid w:val="00C17932"/>
    <w:rsid w:val="00C202AC"/>
    <w:rsid w:val="00C21224"/>
    <w:rsid w:val="00C230DE"/>
    <w:rsid w:val="00C2390E"/>
    <w:rsid w:val="00C25AEB"/>
    <w:rsid w:val="00C26406"/>
    <w:rsid w:val="00C27290"/>
    <w:rsid w:val="00C31CD4"/>
    <w:rsid w:val="00C367D8"/>
    <w:rsid w:val="00C36B45"/>
    <w:rsid w:val="00C37538"/>
    <w:rsid w:val="00C40EC8"/>
    <w:rsid w:val="00C4137A"/>
    <w:rsid w:val="00C429B0"/>
    <w:rsid w:val="00C432AD"/>
    <w:rsid w:val="00C526FE"/>
    <w:rsid w:val="00C53CE6"/>
    <w:rsid w:val="00C5569D"/>
    <w:rsid w:val="00C55A11"/>
    <w:rsid w:val="00C563E8"/>
    <w:rsid w:val="00C57FFD"/>
    <w:rsid w:val="00C60ADC"/>
    <w:rsid w:val="00C60C41"/>
    <w:rsid w:val="00C60E30"/>
    <w:rsid w:val="00C63341"/>
    <w:rsid w:val="00C645D9"/>
    <w:rsid w:val="00C668EC"/>
    <w:rsid w:val="00C67150"/>
    <w:rsid w:val="00C70518"/>
    <w:rsid w:val="00C73F50"/>
    <w:rsid w:val="00C74D51"/>
    <w:rsid w:val="00C76CAD"/>
    <w:rsid w:val="00C820D6"/>
    <w:rsid w:val="00C865A1"/>
    <w:rsid w:val="00C86960"/>
    <w:rsid w:val="00C9057A"/>
    <w:rsid w:val="00C91345"/>
    <w:rsid w:val="00C921F6"/>
    <w:rsid w:val="00C92C36"/>
    <w:rsid w:val="00CA0279"/>
    <w:rsid w:val="00CA2473"/>
    <w:rsid w:val="00CA2B64"/>
    <w:rsid w:val="00CA2D24"/>
    <w:rsid w:val="00CA33D1"/>
    <w:rsid w:val="00CA3CE5"/>
    <w:rsid w:val="00CA5663"/>
    <w:rsid w:val="00CA6F9B"/>
    <w:rsid w:val="00CB0614"/>
    <w:rsid w:val="00CB0CA3"/>
    <w:rsid w:val="00CB1A6A"/>
    <w:rsid w:val="00CB25E5"/>
    <w:rsid w:val="00CB321A"/>
    <w:rsid w:val="00CB3DDF"/>
    <w:rsid w:val="00CC5220"/>
    <w:rsid w:val="00CC5DCB"/>
    <w:rsid w:val="00CC7742"/>
    <w:rsid w:val="00CD129E"/>
    <w:rsid w:val="00CD285C"/>
    <w:rsid w:val="00CD4CCC"/>
    <w:rsid w:val="00CD5B85"/>
    <w:rsid w:val="00CD61B4"/>
    <w:rsid w:val="00CD66DE"/>
    <w:rsid w:val="00CD6CC7"/>
    <w:rsid w:val="00CE73DF"/>
    <w:rsid w:val="00CF0393"/>
    <w:rsid w:val="00CF117B"/>
    <w:rsid w:val="00CF11DE"/>
    <w:rsid w:val="00CF3484"/>
    <w:rsid w:val="00CF3884"/>
    <w:rsid w:val="00CF38A4"/>
    <w:rsid w:val="00CF70DB"/>
    <w:rsid w:val="00CF7274"/>
    <w:rsid w:val="00D02B46"/>
    <w:rsid w:val="00D04FC3"/>
    <w:rsid w:val="00D0614D"/>
    <w:rsid w:val="00D079E1"/>
    <w:rsid w:val="00D11336"/>
    <w:rsid w:val="00D11CB0"/>
    <w:rsid w:val="00D13F80"/>
    <w:rsid w:val="00D14074"/>
    <w:rsid w:val="00D144B0"/>
    <w:rsid w:val="00D1726E"/>
    <w:rsid w:val="00D17C88"/>
    <w:rsid w:val="00D221CD"/>
    <w:rsid w:val="00D23DC7"/>
    <w:rsid w:val="00D3012F"/>
    <w:rsid w:val="00D35E27"/>
    <w:rsid w:val="00D36D69"/>
    <w:rsid w:val="00D42E84"/>
    <w:rsid w:val="00D43485"/>
    <w:rsid w:val="00D461BB"/>
    <w:rsid w:val="00D47338"/>
    <w:rsid w:val="00D47C99"/>
    <w:rsid w:val="00D51273"/>
    <w:rsid w:val="00D52698"/>
    <w:rsid w:val="00D52B9A"/>
    <w:rsid w:val="00D52D81"/>
    <w:rsid w:val="00D55065"/>
    <w:rsid w:val="00D55F60"/>
    <w:rsid w:val="00D5643C"/>
    <w:rsid w:val="00D620A9"/>
    <w:rsid w:val="00D64D92"/>
    <w:rsid w:val="00D671A3"/>
    <w:rsid w:val="00D67856"/>
    <w:rsid w:val="00D710EA"/>
    <w:rsid w:val="00D73992"/>
    <w:rsid w:val="00D744C4"/>
    <w:rsid w:val="00D80FE8"/>
    <w:rsid w:val="00D83729"/>
    <w:rsid w:val="00D83EAC"/>
    <w:rsid w:val="00D9013A"/>
    <w:rsid w:val="00D9059C"/>
    <w:rsid w:val="00D93727"/>
    <w:rsid w:val="00D96285"/>
    <w:rsid w:val="00D97943"/>
    <w:rsid w:val="00DA0DFA"/>
    <w:rsid w:val="00DA1ADD"/>
    <w:rsid w:val="00DA37A0"/>
    <w:rsid w:val="00DA6F41"/>
    <w:rsid w:val="00DA7C3C"/>
    <w:rsid w:val="00DB0761"/>
    <w:rsid w:val="00DB0B00"/>
    <w:rsid w:val="00DB0F7D"/>
    <w:rsid w:val="00DB290A"/>
    <w:rsid w:val="00DB3274"/>
    <w:rsid w:val="00DB488E"/>
    <w:rsid w:val="00DB5AEF"/>
    <w:rsid w:val="00DC38D3"/>
    <w:rsid w:val="00DD50AD"/>
    <w:rsid w:val="00DD5C64"/>
    <w:rsid w:val="00DD64CF"/>
    <w:rsid w:val="00DD69E2"/>
    <w:rsid w:val="00DE0A6E"/>
    <w:rsid w:val="00DE0DB4"/>
    <w:rsid w:val="00DE2498"/>
    <w:rsid w:val="00DE5E94"/>
    <w:rsid w:val="00DE7E95"/>
    <w:rsid w:val="00DF0842"/>
    <w:rsid w:val="00DF3438"/>
    <w:rsid w:val="00DF591B"/>
    <w:rsid w:val="00DF613F"/>
    <w:rsid w:val="00E00E1B"/>
    <w:rsid w:val="00E0527E"/>
    <w:rsid w:val="00E06AD8"/>
    <w:rsid w:val="00E11D8A"/>
    <w:rsid w:val="00E125A4"/>
    <w:rsid w:val="00E157DD"/>
    <w:rsid w:val="00E17988"/>
    <w:rsid w:val="00E17B2F"/>
    <w:rsid w:val="00E21635"/>
    <w:rsid w:val="00E222D4"/>
    <w:rsid w:val="00E2540F"/>
    <w:rsid w:val="00E26580"/>
    <w:rsid w:val="00E27C15"/>
    <w:rsid w:val="00E30217"/>
    <w:rsid w:val="00E31225"/>
    <w:rsid w:val="00E4295E"/>
    <w:rsid w:val="00E444C8"/>
    <w:rsid w:val="00E446FF"/>
    <w:rsid w:val="00E47EF9"/>
    <w:rsid w:val="00E51478"/>
    <w:rsid w:val="00E64B29"/>
    <w:rsid w:val="00E66C60"/>
    <w:rsid w:val="00E7046F"/>
    <w:rsid w:val="00E71409"/>
    <w:rsid w:val="00E71A59"/>
    <w:rsid w:val="00E7210A"/>
    <w:rsid w:val="00E75C6C"/>
    <w:rsid w:val="00E81028"/>
    <w:rsid w:val="00E82092"/>
    <w:rsid w:val="00E83496"/>
    <w:rsid w:val="00E837C4"/>
    <w:rsid w:val="00E849C5"/>
    <w:rsid w:val="00E85DF9"/>
    <w:rsid w:val="00E93FBA"/>
    <w:rsid w:val="00E94949"/>
    <w:rsid w:val="00E95ABF"/>
    <w:rsid w:val="00E95DE2"/>
    <w:rsid w:val="00E9621B"/>
    <w:rsid w:val="00E97D6E"/>
    <w:rsid w:val="00EA0326"/>
    <w:rsid w:val="00EA1BB0"/>
    <w:rsid w:val="00EA4CFF"/>
    <w:rsid w:val="00EA6104"/>
    <w:rsid w:val="00EA74EA"/>
    <w:rsid w:val="00EA7997"/>
    <w:rsid w:val="00EB07E1"/>
    <w:rsid w:val="00EB080D"/>
    <w:rsid w:val="00EB1226"/>
    <w:rsid w:val="00EB20A8"/>
    <w:rsid w:val="00EB5EE6"/>
    <w:rsid w:val="00EB6053"/>
    <w:rsid w:val="00EC46BB"/>
    <w:rsid w:val="00EC61CA"/>
    <w:rsid w:val="00EC63D5"/>
    <w:rsid w:val="00ED28D4"/>
    <w:rsid w:val="00ED5788"/>
    <w:rsid w:val="00ED65DB"/>
    <w:rsid w:val="00ED7551"/>
    <w:rsid w:val="00ED7A16"/>
    <w:rsid w:val="00EE0BB0"/>
    <w:rsid w:val="00EE5E3E"/>
    <w:rsid w:val="00EE678D"/>
    <w:rsid w:val="00EE75E2"/>
    <w:rsid w:val="00EF0EFB"/>
    <w:rsid w:val="00EF2C00"/>
    <w:rsid w:val="00EF3965"/>
    <w:rsid w:val="00EF4210"/>
    <w:rsid w:val="00EF5A14"/>
    <w:rsid w:val="00EF5B92"/>
    <w:rsid w:val="00F0203A"/>
    <w:rsid w:val="00F03941"/>
    <w:rsid w:val="00F068DF"/>
    <w:rsid w:val="00F135F0"/>
    <w:rsid w:val="00F13E23"/>
    <w:rsid w:val="00F15492"/>
    <w:rsid w:val="00F16F2F"/>
    <w:rsid w:val="00F31DE0"/>
    <w:rsid w:val="00F34FF4"/>
    <w:rsid w:val="00F379B1"/>
    <w:rsid w:val="00F40826"/>
    <w:rsid w:val="00F416CD"/>
    <w:rsid w:val="00F46B10"/>
    <w:rsid w:val="00F46C15"/>
    <w:rsid w:val="00F502E0"/>
    <w:rsid w:val="00F506F9"/>
    <w:rsid w:val="00F54FE9"/>
    <w:rsid w:val="00F56ACF"/>
    <w:rsid w:val="00F57404"/>
    <w:rsid w:val="00F60D94"/>
    <w:rsid w:val="00F64E44"/>
    <w:rsid w:val="00F66409"/>
    <w:rsid w:val="00F6783A"/>
    <w:rsid w:val="00F70818"/>
    <w:rsid w:val="00F71FE3"/>
    <w:rsid w:val="00F7205C"/>
    <w:rsid w:val="00F73C8D"/>
    <w:rsid w:val="00F747FD"/>
    <w:rsid w:val="00F74B34"/>
    <w:rsid w:val="00F76047"/>
    <w:rsid w:val="00F80183"/>
    <w:rsid w:val="00F813A9"/>
    <w:rsid w:val="00F81F2E"/>
    <w:rsid w:val="00F83697"/>
    <w:rsid w:val="00F84709"/>
    <w:rsid w:val="00F86B6A"/>
    <w:rsid w:val="00F86BC9"/>
    <w:rsid w:val="00F875F7"/>
    <w:rsid w:val="00F919AB"/>
    <w:rsid w:val="00F949EE"/>
    <w:rsid w:val="00F9500A"/>
    <w:rsid w:val="00F9652A"/>
    <w:rsid w:val="00F97883"/>
    <w:rsid w:val="00FA4A18"/>
    <w:rsid w:val="00FA6BCC"/>
    <w:rsid w:val="00FA7439"/>
    <w:rsid w:val="00FA7D05"/>
    <w:rsid w:val="00FB3DA5"/>
    <w:rsid w:val="00FC21A5"/>
    <w:rsid w:val="00FC736C"/>
    <w:rsid w:val="00FD07C0"/>
    <w:rsid w:val="00FD0CAB"/>
    <w:rsid w:val="00FD0D57"/>
    <w:rsid w:val="00FD67F9"/>
    <w:rsid w:val="00FD6B5A"/>
    <w:rsid w:val="00FD786F"/>
    <w:rsid w:val="00FE059D"/>
    <w:rsid w:val="00FE1461"/>
    <w:rsid w:val="00FE1661"/>
    <w:rsid w:val="00FE2C80"/>
    <w:rsid w:val="00FE3B29"/>
    <w:rsid w:val="00FF0947"/>
    <w:rsid w:val="00FF0EEE"/>
    <w:rsid w:val="00FF3C9B"/>
    <w:rsid w:val="00FF3DD2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1C72871A-58A9-412F-BEC5-9F09A3B8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3B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5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256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42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4256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2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2560"/>
    <w:rPr>
      <w:sz w:val="18"/>
      <w:szCs w:val="18"/>
    </w:rPr>
  </w:style>
  <w:style w:type="paragraph" w:styleId="3">
    <w:name w:val="Body Text Indent 3"/>
    <w:basedOn w:val="a"/>
    <w:rsid w:val="001433BD"/>
    <w:pPr>
      <w:tabs>
        <w:tab w:val="left" w:pos="2745"/>
      </w:tabs>
      <w:spacing w:line="360" w:lineRule="auto"/>
      <w:ind w:firstLineChars="700" w:firstLine="3092"/>
    </w:pPr>
    <w:rPr>
      <w:b/>
      <w:bCs/>
      <w:sz w:val="44"/>
    </w:rPr>
  </w:style>
  <w:style w:type="character" w:styleId="a6">
    <w:name w:val="Hyperlink"/>
    <w:basedOn w:val="a0"/>
    <w:rsid w:val="00094185"/>
    <w:rPr>
      <w:color w:val="0000FF"/>
      <w:u w:val="single"/>
    </w:rPr>
  </w:style>
  <w:style w:type="table" w:styleId="a7">
    <w:name w:val="Table Grid"/>
    <w:basedOn w:val="a1"/>
    <w:rsid w:val="008356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950045">
      <w:bodyDiv w:val="1"/>
      <w:marLeft w:val="96"/>
      <w:marRight w:val="96"/>
      <w:marTop w:val="96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hbio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3545;&#22806;&#34920;&#21333;\SAS&#22823;&#31036;&#21253;\SAS&#38656;&#27714;&#34920;2.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SAS需求表2.0.dot</Template>
  <TotalTime>44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Links>
    <vt:vector size="6" baseType="variant">
      <vt:variant>
        <vt:i4>2359404</vt:i4>
      </vt:variant>
      <vt:variant>
        <vt:i4>0</vt:i4>
      </vt:variant>
      <vt:variant>
        <vt:i4>0</vt:i4>
      </vt:variant>
      <vt:variant>
        <vt:i4>5</vt:i4>
      </vt:variant>
      <vt:variant>
        <vt:lpwstr>http://www.ebioservice.com/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</dc:title>
  <dc:creator>qianjin</dc:creator>
  <cp:lastModifiedBy>蒋敏</cp:lastModifiedBy>
  <cp:revision>11</cp:revision>
  <cp:lastPrinted>2008-08-03T06:59:00Z</cp:lastPrinted>
  <dcterms:created xsi:type="dcterms:W3CDTF">2015-05-07T01:38:00Z</dcterms:created>
  <dcterms:modified xsi:type="dcterms:W3CDTF">2016-01-14T02:45:00Z</dcterms:modified>
</cp:coreProperties>
</file>